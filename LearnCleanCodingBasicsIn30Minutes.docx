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kern w:val="28"/>
        </w:rPr>
        <w:id w:val="-240795504"/>
        <w:docPartObj>
          <w:docPartGallery w:val="Cover Pages"/>
          <w:docPartUnique/>
        </w:docPartObj>
      </w:sdtPr>
      <w:sdtEndPr>
        <w:rPr>
          <w:kern w:val="0"/>
        </w:rPr>
      </w:sdtEndPr>
      <w:sdtContent>
        <w:p w:rsidR="0037587A" w:rsidRDefault="0037587A">
          <w:pPr>
            <w:rPr>
              <w:kern w:val="28"/>
            </w:rPr>
          </w:pPr>
        </w:p>
        <w:p w:rsidR="00356095" w:rsidRDefault="00B25EE2" w:rsidP="00793707">
          <w:pPr>
            <w:pStyle w:val="Heading1"/>
          </w:pPr>
          <w:r>
            <w:rPr>
              <w:noProof/>
              <w:lang w:val="en-IN" w:eastAsia="en-IN"/>
            </w:rPr>
            <mc:AlternateContent>
              <mc:Choice Requires="wps">
                <w:drawing>
                  <wp:anchor distT="0" distB="0" distL="114300" distR="114300" simplePos="0" relativeHeight="251672576" behindDoc="0" locked="0" layoutInCell="1" allowOverlap="1" wp14:anchorId="7986AC1E" wp14:editId="3E8600B9">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19F7EE1" id="Rectangle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XKMlQIAADI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" fillcolor="#d1282e [3215]" stroked="f">
                    <w10:wrap anchorx="margin" anchory="margin"/>
                  </v:rect>
                </w:pict>
              </mc:Fallback>
            </mc:AlternateContent>
          </w:r>
          <w:r>
            <w:rPr>
              <w:noProof/>
              <w:lang w:val="en-IN" w:eastAsia="en-IN"/>
            </w:rPr>
            <mc:AlternateContent>
              <mc:Choice Requires="wps">
                <w:drawing>
                  <wp:anchor distT="0" distB="0" distL="114300" distR="114300" simplePos="0" relativeHeight="251671552" behindDoc="0" locked="0" layoutInCell="1" allowOverlap="1" wp14:anchorId="35D67C92" wp14:editId="0075ABD5">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0CA44883" id="Rectangle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buRlgIAADI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1W27kZYCAAAy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Pr>
              <w:noProof/>
              <w:lang w:val="en-IN" w:eastAsia="en-IN"/>
            </w:rPr>
            <mc:AlternateContent>
              <mc:Choice Requires="wps">
                <w:drawing>
                  <wp:anchor distT="0" distB="0" distL="114300" distR="114300" simplePos="0" relativeHeight="251670528" behindDoc="0" locked="0" layoutInCell="1" allowOverlap="1" wp14:anchorId="3D4DC619" wp14:editId="6BB57E01">
                    <wp:simplePos x="0" y="0"/>
                    <wp:positionH relativeFrom="margin">
                      <wp:align>center</wp:align>
                    </wp:positionH>
                    <wp:positionV relativeFrom="margin">
                      <wp:align>center</wp:align>
                    </wp:positionV>
                    <wp:extent cx="6839585" cy="9121140"/>
                    <wp:effectExtent l="0" t="0" r="9525"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155AA0B5" id="Rectangle 4" o:spid="_x0000_s1026" style="position:absolute;margin-left:0;margin-top:0;width:538.55pt;height:718.2pt;z-index:251670528;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" filled="f" strokecolor="black [3213]">
                    <w10:wrap anchorx="margin" anchory="margin"/>
                  </v:rect>
                </w:pict>
              </mc:Fallback>
            </mc:AlternateContent>
          </w:r>
          <w:r w:rsidR="00356095">
            <w:t>Mahantesh   c sajjan</w:t>
          </w:r>
        </w:p>
        <w:p w:rsidR="00793707" w:rsidRDefault="003021E9" w:rsidP="00793707">
          <w:pPr>
            <w:pStyle w:val="Heading1"/>
          </w:pPr>
          <w:r>
            <w:rPr>
              <w:noProof/>
              <w:lang w:val="en-IN" w:eastAsia="en-IN"/>
            </w:rPr>
            <mc:AlternateContent>
              <mc:Choice Requires="wps">
                <w:drawing>
                  <wp:anchor distT="0" distB="0" distL="114300" distR="114300" simplePos="0" relativeHeight="251669504" behindDoc="0" locked="0" layoutInCell="1" allowOverlap="1" wp14:anchorId="2CAFD843" wp14:editId="71084B64">
                    <wp:simplePos x="0" y="0"/>
                    <wp:positionH relativeFrom="margin">
                      <wp:posOffset>0</wp:posOffset>
                    </wp:positionH>
                    <wp:positionV relativeFrom="margin">
                      <wp:posOffset>1120775</wp:posOffset>
                    </wp:positionV>
                    <wp:extent cx="6016625" cy="1421130"/>
                    <wp:effectExtent l="0" t="0" r="0" b="7620"/>
                    <wp:wrapNone/>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42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58EB" w:rsidRDefault="0050581F">
                                <w:pPr>
                                  <w:pStyle w:val="Title"/>
                                  <w:rPr>
                                    <w:sz w:val="56"/>
                                  </w:rPr>
                                </w:pPr>
                                <w:sdt>
                                  <w:sdtPr>
                                    <w:rPr>
                                      <w:sz w:val="56"/>
                                    </w:rPr>
                                    <w:alias w:val="Title"/>
                                    <w:id w:val="-296215860"/>
                                    <w:dataBinding w:prefixMappings="xmlns:ns0='http://schemas.openxmlformats.org/package/2006/metadata/core-properties' xmlns:ns1='http://purl.org/dc/elements/1.1/'" w:xpath="/ns0:coreProperties[1]/ns1:title[1]" w:storeItemID="{6C3C8BC8-F283-45AE-878A-BAB7291924A1}"/>
                                    <w:text/>
                                  </w:sdtPr>
                                  <w:sdtEndPr/>
                                  <w:sdtContent>
                                    <w:r w:rsidR="00816754">
                                      <w:rPr>
                                        <w:sz w:val="56"/>
                                        <w:lang w:val="en-IN"/>
                                      </w:rPr>
                                      <w:t xml:space="preserve">Learn </w:t>
                                    </w:r>
                                    <w:r w:rsidR="006870F1">
                                      <w:rPr>
                                        <w:sz w:val="56"/>
                                        <w:lang w:val="en-IN"/>
                                      </w:rPr>
                                      <w:t>c</w:t>
                                    </w:r>
                                    <w:r w:rsidR="00816754">
                                      <w:rPr>
                                        <w:sz w:val="56"/>
                                        <w:lang w:val="en-IN"/>
                                      </w:rPr>
                                      <w:t>lean coding</w:t>
                                    </w:r>
                                    <w:r w:rsidR="006870F1">
                                      <w:rPr>
                                        <w:sz w:val="56"/>
                                        <w:lang w:val="en-IN"/>
                                      </w:rPr>
                                      <w:t xml:space="preserve"> basics</w:t>
                                    </w:r>
                                    <w:r w:rsidR="00816754">
                                      <w:rPr>
                                        <w:sz w:val="56"/>
                                        <w:lang w:val="en-IN"/>
                                      </w:rPr>
                                      <w:t xml:space="preserve"> in 30 minutes</w:t>
                                    </w:r>
                                  </w:sdtContent>
                                </w:sdt>
                              </w:p>
                            </w:txbxContent>
                          </wps:txbx>
                          <wps:bodyPr rot="0" vert="horz" wrap="square" lIns="91440" tIns="45720" rIns="91440" bIns="45720" anchor="b" anchorCtr="0" upright="1">
                            <a:noAutofit/>
                          </wps:bodyPr>
                        </wps:wsp>
                      </a:graphicData>
                    </a:graphic>
                    <wp14:sizeRelH relativeFrom="margin">
                      <wp14:pctWidth>94000</wp14:pctWidth>
                    </wp14:sizeRelH>
                    <wp14:sizeRelV relativeFrom="page">
                      <wp14:pctHeight>0</wp14:pctHeight>
                    </wp14:sizeRelV>
                  </wp:anchor>
                </w:drawing>
              </mc:Choice>
              <mc:Fallback>
                <w:pict>
                  <v:shapetype w14:anchorId="28257CFA" id="_x0000_t202" coordsize="21600,21600" o:spt="202" path="m,l,21600r21600,l21600,xe">
                    <v:stroke joinstyle="miter"/>
                    <v:path gradientshapeok="t" o:connecttype="rect"/>
                  </v:shapetype>
                  <v:shape id="Text Box 26" o:spid="_x0000_s1026" type="#_x0000_t202" style="position:absolute;margin-left:0;margin-top:88.25pt;width:473.75pt;height:111.9pt;z-index:251669504;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" filled="f" stroked="f">
                    <v:textbox>
                      <w:txbxContent>
                        <w:p w:rsidR="002758EB" w:rsidRDefault="0023294B">
                          <w:pPr>
                            <w:pStyle w:val="Title"/>
                            <w:rPr>
                              <w:sz w:val="56"/>
                            </w:rPr>
                          </w:pPr>
                          <w:sdt>
                            <w:sdtPr>
                              <w:rPr>
                                <w:sz w:val="56"/>
                              </w:rPr>
                              <w:alias w:val="Title"/>
                              <w:id w:val="-296215860"/>
                              <w:dataBinding w:prefixMappings="xmlns:ns0='http://schemas.openxmlformats.org/package/2006/metadata/core-properties' xmlns:ns1='http://purl.org/dc/elements/1.1/'" w:xpath="/ns0:coreProperties[1]/ns1:title[1]" w:storeItemID="{6C3C8BC8-F283-45AE-878A-BAB7291924A1}"/>
                              <w:text/>
                            </w:sdtPr>
                            <w:sdtEndPr/>
                            <w:sdtContent>
                              <w:r w:rsidR="00816754">
                                <w:rPr>
                                  <w:sz w:val="56"/>
                                  <w:lang w:val="en-IN"/>
                                </w:rPr>
                                <w:t xml:space="preserve">Learn </w:t>
                              </w:r>
                              <w:r w:rsidR="006870F1">
                                <w:rPr>
                                  <w:sz w:val="56"/>
                                  <w:lang w:val="en-IN"/>
                                </w:rPr>
                                <w:t>c</w:t>
                              </w:r>
                              <w:r w:rsidR="00816754">
                                <w:rPr>
                                  <w:sz w:val="56"/>
                                  <w:lang w:val="en-IN"/>
                                </w:rPr>
                                <w:t>lean coding</w:t>
                              </w:r>
                              <w:r w:rsidR="006870F1">
                                <w:rPr>
                                  <w:sz w:val="56"/>
                                  <w:lang w:val="en-IN"/>
                                </w:rPr>
                                <w:t xml:space="preserve"> basics</w:t>
                              </w:r>
                              <w:r w:rsidR="00816754">
                                <w:rPr>
                                  <w:sz w:val="56"/>
                                  <w:lang w:val="en-IN"/>
                                </w:rPr>
                                <w:t xml:space="preserve"> in 30 minutes</w:t>
                              </w:r>
                            </w:sdtContent>
                          </w:sdt>
                        </w:p>
                      </w:txbxContent>
                    </v:textbox>
                    <w10:wrap anchorx="margin" anchory="margin"/>
                  </v:shape>
                </w:pict>
              </mc:Fallback>
            </mc:AlternateContent>
          </w:r>
          <w:r w:rsidR="00356095">
            <w:rPr>
              <w:noProof/>
              <w:lang w:val="en-IN" w:eastAsia="en-IN"/>
            </w:rPr>
            <mc:AlternateContent>
              <mc:Choice Requires="wps">
                <w:drawing>
                  <wp:anchor distT="0" distB="0" distL="114300" distR="114300" simplePos="0" relativeHeight="251668480" behindDoc="0" locked="0" layoutInCell="1" allowOverlap="1" wp14:anchorId="66413F5A" wp14:editId="70283BA1">
                    <wp:simplePos x="0" y="0"/>
                    <wp:positionH relativeFrom="margin">
                      <wp:posOffset>0</wp:posOffset>
                    </wp:positionH>
                    <wp:positionV relativeFrom="margin">
                      <wp:posOffset>3048574</wp:posOffset>
                    </wp:positionV>
                    <wp:extent cx="6016625" cy="2017395"/>
                    <wp:effectExtent l="0" t="0" r="0" b="1905"/>
                    <wp:wrapNone/>
                    <wp:docPr id="16"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2017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58EB" w:rsidRPr="00D60D1E" w:rsidRDefault="002758EB" w:rsidP="003021E9">
                                <w:pPr>
                                  <w:rPr>
                                    <w:sz w:val="24"/>
                                    <w:szCs w:val="24"/>
                                  </w:rPr>
                                </w:pPr>
                                <w:r w:rsidRPr="00D60D1E">
                                  <w:rPr>
                                    <w:sz w:val="24"/>
                                    <w:szCs w:val="24"/>
                                  </w:rPr>
                                  <w:t xml:space="preserve">This paper in brief explains </w:t>
                                </w:r>
                                <w:r w:rsidR="003021E9">
                                  <w:rPr>
                                    <w:sz w:val="24"/>
                                    <w:szCs w:val="24"/>
                                  </w:rPr>
                                  <w:t>what is Clean Co</w:t>
                                </w:r>
                                <w:r w:rsidR="00BC0647">
                                  <w:rPr>
                                    <w:sz w:val="24"/>
                                    <w:szCs w:val="24"/>
                                  </w:rPr>
                                  <w:t xml:space="preserve">ding and steps to </w:t>
                                </w:r>
                                <w:r w:rsidR="004761F6">
                                  <w:rPr>
                                    <w:sz w:val="24"/>
                                    <w:szCs w:val="24"/>
                                  </w:rPr>
                                  <w:t>do</w:t>
                                </w:r>
                                <w:r w:rsidR="00BC0647">
                                  <w:rPr>
                                    <w:sz w:val="24"/>
                                    <w:szCs w:val="24"/>
                                  </w:rPr>
                                  <w:t xml:space="preserve"> Clean Code.</w:t>
                                </w:r>
                                <w:r w:rsidR="00337DD1">
                                  <w:rPr>
                                    <w:sz w:val="24"/>
                                    <w:szCs w:val="24"/>
                                  </w:rPr>
                                  <w:t xml:space="preserve"> </w:t>
                                </w:r>
                                <w:r w:rsidR="00BC0647">
                                  <w:rPr>
                                    <w:sz w:val="24"/>
                                    <w:szCs w:val="24"/>
                                  </w:rPr>
                                  <w:t>Objective</w:t>
                                </w:r>
                                <w:r w:rsidR="005D2972">
                                  <w:rPr>
                                    <w:sz w:val="24"/>
                                    <w:szCs w:val="24"/>
                                  </w:rPr>
                                  <w:t xml:space="preserve"> of this paper is to</w:t>
                                </w:r>
                                <w:r w:rsidR="00BC0647">
                                  <w:rPr>
                                    <w:sz w:val="24"/>
                                    <w:szCs w:val="24"/>
                                  </w:rPr>
                                  <w:t xml:space="preserve"> give introduction to clean coding, briefly explain some clean code principles which are easy to understand and easy to follow. It will also give brief introduction about other clean code principles for which more </w:t>
                                </w:r>
                                <w:r w:rsidR="005D2972">
                                  <w:rPr>
                                    <w:sz w:val="24"/>
                                    <w:szCs w:val="24"/>
                                  </w:rPr>
                                  <w:t>details</w:t>
                                </w:r>
                                <w:r w:rsidR="00BC0647">
                                  <w:rPr>
                                    <w:sz w:val="24"/>
                                    <w:szCs w:val="24"/>
                                  </w:rPr>
                                  <w:t xml:space="preserve"> could be found in internet or books.</w:t>
                                </w:r>
                              </w:p>
                              <w:p w:rsidR="002758EB" w:rsidRDefault="002758EB"/>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 w14:anchorId="28284983" id="Text Box 24" o:spid="_x0000_s1027" type="#_x0000_t202" style="position:absolute;margin-left:0;margin-top:240.05pt;width:473.75pt;height:158.85pt;z-index:251668480;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hlruQIAAMM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" filled="f" stroked="f">
                    <v:textbox>
                      <w:txbxContent>
                        <w:p w:rsidR="002758EB" w:rsidRPr="00D60D1E" w:rsidRDefault="002758EB" w:rsidP="003021E9">
                          <w:pPr>
                            <w:rPr>
                              <w:sz w:val="24"/>
                              <w:szCs w:val="24"/>
                            </w:rPr>
                          </w:pPr>
                          <w:r w:rsidRPr="00D60D1E">
                            <w:rPr>
                              <w:sz w:val="24"/>
                              <w:szCs w:val="24"/>
                            </w:rPr>
                            <w:t xml:space="preserve">This paper in brief explains </w:t>
                          </w:r>
                          <w:r w:rsidR="003021E9">
                            <w:rPr>
                              <w:sz w:val="24"/>
                              <w:szCs w:val="24"/>
                            </w:rPr>
                            <w:t>what is Clean Co</w:t>
                          </w:r>
                          <w:r w:rsidR="00BC0647">
                            <w:rPr>
                              <w:sz w:val="24"/>
                              <w:szCs w:val="24"/>
                            </w:rPr>
                            <w:t xml:space="preserve">ding and steps to </w:t>
                          </w:r>
                          <w:r w:rsidR="004761F6">
                            <w:rPr>
                              <w:sz w:val="24"/>
                              <w:szCs w:val="24"/>
                            </w:rPr>
                            <w:t>do</w:t>
                          </w:r>
                          <w:r w:rsidR="00BC0647">
                            <w:rPr>
                              <w:sz w:val="24"/>
                              <w:szCs w:val="24"/>
                            </w:rPr>
                            <w:t xml:space="preserve"> Clean Code.</w:t>
                          </w:r>
                          <w:r w:rsidR="00337DD1">
                            <w:rPr>
                              <w:sz w:val="24"/>
                              <w:szCs w:val="24"/>
                            </w:rPr>
                            <w:t xml:space="preserve"> </w:t>
                          </w:r>
                          <w:r w:rsidR="00BC0647">
                            <w:rPr>
                              <w:sz w:val="24"/>
                              <w:szCs w:val="24"/>
                            </w:rPr>
                            <w:t>Objective</w:t>
                          </w:r>
                          <w:r w:rsidR="005D2972">
                            <w:rPr>
                              <w:sz w:val="24"/>
                              <w:szCs w:val="24"/>
                            </w:rPr>
                            <w:t xml:space="preserve"> of this paper is to</w:t>
                          </w:r>
                          <w:r w:rsidR="00BC0647">
                            <w:rPr>
                              <w:sz w:val="24"/>
                              <w:szCs w:val="24"/>
                            </w:rPr>
                            <w:t xml:space="preserve"> give introduction to clean coding, briefly explain some clean code principles which are easy to understand and easy to follow. It will also give brief introduction about other clean code principles for which more </w:t>
                          </w:r>
                          <w:r w:rsidR="005D2972">
                            <w:rPr>
                              <w:sz w:val="24"/>
                              <w:szCs w:val="24"/>
                            </w:rPr>
                            <w:t>details</w:t>
                          </w:r>
                          <w:r w:rsidR="00BC0647">
                            <w:rPr>
                              <w:sz w:val="24"/>
                              <w:szCs w:val="24"/>
                            </w:rPr>
                            <w:t xml:space="preserve"> could be found in internet or books.</w:t>
                          </w:r>
                        </w:p>
                        <w:p w:rsidR="002758EB" w:rsidRDefault="002758EB"/>
                      </w:txbxContent>
                    </v:textbox>
                    <w10:wrap anchorx="margin" anchory="margin"/>
                  </v:shape>
                </w:pict>
              </mc:Fallback>
            </mc:AlternateContent>
          </w:r>
          <w:r w:rsidR="00B25EE2">
            <w:br w:type="page"/>
          </w:r>
          <w:r w:rsidR="00793707">
            <w:lastRenderedPageBreak/>
            <w:t>Introduction:</w:t>
          </w:r>
        </w:p>
        <w:p w:rsidR="004B2F93" w:rsidRDefault="004B2F93" w:rsidP="00793707">
          <w:r>
            <w:t xml:space="preserve">According to me two important books that developers should not miss to read is </w:t>
          </w:r>
          <w:r w:rsidR="00A14C69">
            <w:t xml:space="preserve">“Refactoring” </w:t>
          </w:r>
          <w:r>
            <w:t xml:space="preserve">by Martin Fowler and </w:t>
          </w:r>
          <w:r w:rsidR="00A14C69">
            <w:t xml:space="preserve">“Clean Code” </w:t>
          </w:r>
          <w:r>
            <w:t xml:space="preserve">by Robert C Martin. Especially I am big fan of “Refactoring”. These two books inspired me to write this </w:t>
          </w:r>
          <w:r w:rsidR="00A653C2">
            <w:t>blog</w:t>
          </w:r>
          <w:r>
            <w:t xml:space="preserve">. </w:t>
          </w:r>
        </w:p>
        <w:p w:rsidR="00670755" w:rsidRDefault="004B2F93" w:rsidP="00793707">
          <w:r>
            <w:t xml:space="preserve">In this </w:t>
          </w:r>
          <w:r w:rsidR="00A653C2">
            <w:t>blog</w:t>
          </w:r>
          <w:r>
            <w:t>, I briefly describe about some of clean coding principles mentioned in Clean Code book</w:t>
          </w:r>
          <w:r w:rsidR="004761F6">
            <w:t xml:space="preserve"> and based on my experience</w:t>
          </w:r>
          <w:r>
            <w:t>. But I strongly recommend to go through these two books.</w:t>
          </w:r>
        </w:p>
        <w:p w:rsidR="00670755" w:rsidRDefault="00670755" w:rsidP="00670755">
          <w:pPr>
            <w:pStyle w:val="Heading1"/>
          </w:pPr>
          <w:r>
            <w:t>DETAIL SECTION:</w:t>
          </w:r>
        </w:p>
        <w:p w:rsidR="00670755" w:rsidRDefault="00670755" w:rsidP="00670755">
          <w:pPr>
            <w:pStyle w:val="Heading2"/>
          </w:pPr>
          <w:r>
            <w:t xml:space="preserve">WHAT IS </w:t>
          </w:r>
          <w:r w:rsidR="0049287B">
            <w:t>CLEAN CODING</w:t>
          </w:r>
          <w:r>
            <w:t>?</w:t>
          </w:r>
        </w:p>
        <w:p w:rsidR="00E078A1" w:rsidRDefault="00E078A1" w:rsidP="00670755">
          <w:r>
            <w:t>Find below definition of clean coding by well-known and deeply experienced programmers</w:t>
          </w:r>
        </w:p>
        <w:p w:rsidR="0037587A" w:rsidRDefault="00E078A1" w:rsidP="00B276F7">
          <w:pPr>
            <w:spacing w:after="0"/>
          </w:pPr>
          <w:r w:rsidRPr="00B276F7">
            <w:rPr>
              <w:b/>
            </w:rPr>
            <w:t>Dave Thomas, founder of OTI, godfather of Eclipse strategy:</w:t>
          </w:r>
          <w:r>
            <w:t xml:space="preserve"> </w:t>
          </w:r>
        </w:p>
      </w:sdtContent>
    </w:sdt>
    <w:p w:rsidR="00987051" w:rsidRDefault="00E078A1" w:rsidP="00B276F7">
      <w:pPr>
        <w:spacing w:after="0"/>
      </w:pPr>
      <w:r>
        <w:t>Clean code can be read and enhanced by a developer other than its original author. It has unit and acceptance tests. It has meaningful names</w:t>
      </w:r>
      <w:r w:rsidR="00282EE4">
        <w:t>. It provides one way rather than many ways of doing one thing. It has minimal dependencies, which are explicitly defined and provides a clear and minimal API.</w:t>
      </w:r>
    </w:p>
    <w:p w:rsidR="00B276F7" w:rsidRDefault="00B276F7" w:rsidP="00B276F7">
      <w:pPr>
        <w:spacing w:after="0"/>
      </w:pPr>
    </w:p>
    <w:p w:rsidR="00E078A1" w:rsidRPr="00B276F7" w:rsidRDefault="00282EE4" w:rsidP="00B276F7">
      <w:pPr>
        <w:spacing w:after="0"/>
        <w:rPr>
          <w:b/>
        </w:rPr>
      </w:pPr>
      <w:r w:rsidRPr="00B276F7">
        <w:rPr>
          <w:b/>
        </w:rPr>
        <w:t>Michael Feathers, author of Working Effectively with Legacy Code</w:t>
      </w:r>
      <w:r w:rsidR="00B276F7" w:rsidRPr="00B276F7">
        <w:rPr>
          <w:b/>
        </w:rPr>
        <w:t>:</w:t>
      </w:r>
    </w:p>
    <w:p w:rsidR="00282EE4" w:rsidRDefault="00282EE4" w:rsidP="00B276F7">
      <w:pPr>
        <w:spacing w:after="0"/>
      </w:pPr>
      <w:r>
        <w:t>Clean code always looks like it was written by someone who cares</w:t>
      </w:r>
    </w:p>
    <w:p w:rsidR="00B276F7" w:rsidRDefault="00B276F7" w:rsidP="00B276F7">
      <w:pPr>
        <w:spacing w:after="0"/>
      </w:pPr>
    </w:p>
    <w:p w:rsidR="00282EE4" w:rsidRPr="00B276F7" w:rsidRDefault="00282EE4" w:rsidP="00B276F7">
      <w:pPr>
        <w:spacing w:after="0"/>
        <w:rPr>
          <w:b/>
        </w:rPr>
      </w:pPr>
      <w:r w:rsidRPr="00B276F7">
        <w:rPr>
          <w:b/>
        </w:rPr>
        <w:t>Ron Jeffries, author of Extreme Programming Installed</w:t>
      </w:r>
      <w:r w:rsidR="00B276F7" w:rsidRPr="00B276F7">
        <w:rPr>
          <w:b/>
        </w:rPr>
        <w:t>:</w:t>
      </w:r>
    </w:p>
    <w:p w:rsidR="00282EE4" w:rsidRDefault="00282EE4" w:rsidP="00B276F7">
      <w:pPr>
        <w:spacing w:after="0"/>
      </w:pPr>
      <w:r>
        <w:t>In recent years I begin, and nearly end, with Beck’s rules of simple code. In priority order, simple code:</w:t>
      </w:r>
    </w:p>
    <w:p w:rsidR="00282EE4" w:rsidRDefault="00282EE4" w:rsidP="00282EE4">
      <w:pPr>
        <w:pStyle w:val="ListParagraph"/>
        <w:numPr>
          <w:ilvl w:val="0"/>
          <w:numId w:val="12"/>
        </w:numPr>
      </w:pPr>
      <w:r>
        <w:t>Runs all the tests</w:t>
      </w:r>
    </w:p>
    <w:p w:rsidR="00282EE4" w:rsidRDefault="00282EE4" w:rsidP="00282EE4">
      <w:pPr>
        <w:pStyle w:val="ListParagraph"/>
        <w:numPr>
          <w:ilvl w:val="0"/>
          <w:numId w:val="12"/>
        </w:numPr>
      </w:pPr>
      <w:r>
        <w:t>Contains no duplications</w:t>
      </w:r>
    </w:p>
    <w:p w:rsidR="00282EE4" w:rsidRDefault="00282EE4" w:rsidP="00282EE4">
      <w:pPr>
        <w:pStyle w:val="ListParagraph"/>
        <w:numPr>
          <w:ilvl w:val="0"/>
          <w:numId w:val="12"/>
        </w:numPr>
      </w:pPr>
      <w:r>
        <w:t>Expresses all the design ideas that are in the system</w:t>
      </w:r>
    </w:p>
    <w:p w:rsidR="00282EE4" w:rsidRDefault="00282EE4" w:rsidP="00282EE4">
      <w:pPr>
        <w:pStyle w:val="ListParagraph"/>
        <w:numPr>
          <w:ilvl w:val="0"/>
          <w:numId w:val="12"/>
        </w:numPr>
      </w:pPr>
      <w:r>
        <w:t>Minimizes the number or entities such as classes, methods, functions and the like</w:t>
      </w:r>
    </w:p>
    <w:p w:rsidR="00B276F7" w:rsidRPr="00B276F7" w:rsidRDefault="00B276F7" w:rsidP="00B276F7">
      <w:pPr>
        <w:spacing w:after="0"/>
        <w:rPr>
          <w:b/>
        </w:rPr>
      </w:pPr>
      <w:r w:rsidRPr="00B276F7">
        <w:rPr>
          <w:b/>
        </w:rPr>
        <w:t>Ward Cunningham, Inventor Wiki and Fit:</w:t>
      </w:r>
    </w:p>
    <w:p w:rsidR="00B276F7" w:rsidRDefault="00B276F7" w:rsidP="00B276F7">
      <w:pPr>
        <w:spacing w:after="0"/>
      </w:pPr>
      <w:r>
        <w:t>You can call it beautiful code when the code also makes it look like the language was made for the problem</w:t>
      </w:r>
    </w:p>
    <w:p w:rsidR="00B276F7" w:rsidRDefault="00B276F7" w:rsidP="003F6216">
      <w:pPr>
        <w:spacing w:after="0"/>
      </w:pPr>
    </w:p>
    <w:p w:rsidR="00174203" w:rsidRDefault="00174203" w:rsidP="00174203">
      <w:pPr>
        <w:spacing w:after="0"/>
        <w:rPr>
          <w:rFonts w:asciiTheme="majorHAnsi" w:eastAsiaTheme="majorEastAsia" w:hAnsiTheme="majorHAnsi" w:cstheme="majorBidi"/>
          <w:b/>
          <w:bCs/>
          <w:color w:val="7A7A7A" w:themeColor="accent1"/>
          <w:sz w:val="26"/>
          <w:szCs w:val="26"/>
        </w:rPr>
      </w:pPr>
      <w:r>
        <w:rPr>
          <w:rFonts w:asciiTheme="majorHAnsi" w:eastAsiaTheme="majorEastAsia" w:hAnsiTheme="majorHAnsi" w:cstheme="majorBidi"/>
          <w:b/>
          <w:bCs/>
          <w:color w:val="7A7A7A" w:themeColor="accent1"/>
          <w:sz w:val="26"/>
          <w:szCs w:val="26"/>
        </w:rPr>
        <w:t>WHY CLEAN CODING</w:t>
      </w:r>
      <w:r w:rsidRPr="00174203">
        <w:rPr>
          <w:rFonts w:asciiTheme="majorHAnsi" w:eastAsiaTheme="majorEastAsia" w:hAnsiTheme="majorHAnsi" w:cstheme="majorBidi"/>
          <w:b/>
          <w:bCs/>
          <w:color w:val="7A7A7A" w:themeColor="accent1"/>
          <w:sz w:val="26"/>
          <w:szCs w:val="26"/>
        </w:rPr>
        <w:t>:</w:t>
      </w:r>
    </w:p>
    <w:p w:rsidR="00174203" w:rsidRDefault="00174203" w:rsidP="00174203">
      <w:pPr>
        <w:spacing w:after="0"/>
      </w:pPr>
      <w:r>
        <w:t xml:space="preserve">We have seen that, nowadays maintenance of projects is consuming </w:t>
      </w:r>
      <w:r w:rsidR="00F5432C">
        <w:t xml:space="preserve">a lot budget. Making a small enhancement is taking more time as it is impacting in many places and hence more testing time is needed. New developers are not able to understand the code written by others, code is complex to understand. Clean coding will help us to </w:t>
      </w:r>
      <w:r w:rsidR="00A14C69">
        <w:t>solve such challenges and improve the maintainability of the project</w:t>
      </w:r>
    </w:p>
    <w:p w:rsidR="002F29AF" w:rsidRDefault="002F29AF" w:rsidP="00174203">
      <w:pPr>
        <w:spacing w:after="0"/>
      </w:pPr>
    </w:p>
    <w:p w:rsidR="004761F6" w:rsidRDefault="002F29AF" w:rsidP="00174203">
      <w:pPr>
        <w:spacing w:after="0"/>
      </w:pPr>
      <w:r>
        <w:t>In “Clean Code” book, it is well explained why clean code is must on existing or legacy code. Pragmatic Dave Thomas and Andy Hunt used the metaphor of broken windows to explain it.</w:t>
      </w:r>
      <w:r w:rsidR="00E40870">
        <w:t xml:space="preserve"> </w:t>
      </w:r>
    </w:p>
    <w:p w:rsidR="00F5432C" w:rsidRDefault="00E40870" w:rsidP="00174203">
      <w:pPr>
        <w:spacing w:after="0"/>
      </w:pPr>
      <w:r>
        <w:lastRenderedPageBreak/>
        <w:t>A building with broken windows looks like nobody cares about it. So other people stop caring. They allow more windows to become broken. Eventually they actively break them. They despoil the façade with graffiti and allow garbage to collect. One broken windows stars the process toward decay.</w:t>
      </w:r>
    </w:p>
    <w:p w:rsidR="002F29AF" w:rsidRDefault="002F29AF" w:rsidP="00174203">
      <w:pPr>
        <w:spacing w:after="0"/>
      </w:pPr>
    </w:p>
    <w:p w:rsidR="00F5432C" w:rsidRDefault="00F5432C" w:rsidP="00174203">
      <w:pPr>
        <w:spacing w:after="0"/>
        <w:rPr>
          <w:rFonts w:asciiTheme="majorHAnsi" w:eastAsiaTheme="majorEastAsia" w:hAnsiTheme="majorHAnsi" w:cstheme="majorBidi"/>
          <w:b/>
          <w:bCs/>
          <w:color w:val="7A7A7A" w:themeColor="accent1"/>
          <w:sz w:val="26"/>
          <w:szCs w:val="26"/>
        </w:rPr>
      </w:pPr>
      <w:r w:rsidRPr="00F5432C">
        <w:rPr>
          <w:rFonts w:asciiTheme="majorHAnsi" w:eastAsiaTheme="majorEastAsia" w:hAnsiTheme="majorHAnsi" w:cstheme="majorBidi"/>
          <w:b/>
          <w:bCs/>
          <w:color w:val="7A7A7A" w:themeColor="accent1"/>
          <w:sz w:val="26"/>
          <w:szCs w:val="26"/>
        </w:rPr>
        <w:t>ATTITUDE</w:t>
      </w:r>
      <w:r>
        <w:rPr>
          <w:rFonts w:asciiTheme="majorHAnsi" w:eastAsiaTheme="majorEastAsia" w:hAnsiTheme="majorHAnsi" w:cstheme="majorBidi"/>
          <w:b/>
          <w:bCs/>
          <w:color w:val="7A7A7A" w:themeColor="accent1"/>
          <w:sz w:val="26"/>
          <w:szCs w:val="26"/>
        </w:rPr>
        <w:t>:</w:t>
      </w:r>
    </w:p>
    <w:p w:rsidR="00F5432C" w:rsidRDefault="00F5432C" w:rsidP="00174203">
      <w:pPr>
        <w:spacing w:after="0"/>
      </w:pPr>
      <w:r>
        <w:t>Most of developers have one common question, where is the time to follow all these principles in tight schedule of the project. Uncle Bob (Robert) explains in the “Clean Code” book as below on it. I am using the exact word from it.</w:t>
      </w:r>
    </w:p>
    <w:p w:rsidR="00A14C69" w:rsidRDefault="00A14C69" w:rsidP="00174203">
      <w:pPr>
        <w:spacing w:after="0"/>
      </w:pPr>
    </w:p>
    <w:p w:rsidR="00F5432C" w:rsidRDefault="00F5432C" w:rsidP="00174203">
      <w:pPr>
        <w:spacing w:after="0"/>
      </w:pPr>
      <w:r>
        <w:t>This may be a bitter pill to swallow.</w:t>
      </w:r>
      <w:r w:rsidR="00076992">
        <w:t xml:space="preserve"> How could this mess (</w:t>
      </w:r>
      <w:r w:rsidR="00076992" w:rsidRPr="00076992">
        <w:rPr>
          <w:b/>
        </w:rPr>
        <w:t>existing code smells</w:t>
      </w:r>
      <w:r w:rsidR="00076992">
        <w:t>) be our fault (</w:t>
      </w:r>
      <w:r w:rsidR="00076992" w:rsidRPr="00076992">
        <w:rPr>
          <w:b/>
        </w:rPr>
        <w:t>developers</w:t>
      </w:r>
      <w:r w:rsidR="00076992">
        <w:t>)? What about the requirements? What about the schedule? What about the stupid managers and the useless marketing types? Don’t they bear some of the blame?</w:t>
      </w:r>
    </w:p>
    <w:p w:rsidR="00076992" w:rsidRDefault="00076992" w:rsidP="00174203">
      <w:pPr>
        <w:spacing w:after="0"/>
      </w:pPr>
      <w:r>
        <w:t>No. The managers and marketers look to us for the information they need to make promises and commitments; and even they don’t look to us, we should not be shy about telling them what we think. The users look to us to validate the way the requirements will fit into the system. The project managers look to us to help work out the schedule. We (</w:t>
      </w:r>
      <w:r w:rsidRPr="00076992">
        <w:rPr>
          <w:b/>
        </w:rPr>
        <w:t>developers</w:t>
      </w:r>
      <w:r>
        <w:t>) are deeply complicit in the planning of the project and share a great deal of the responsibilities for any failures; especially if those failures have to do with bad code!</w:t>
      </w:r>
    </w:p>
    <w:p w:rsidR="00076992" w:rsidRDefault="00076992" w:rsidP="00174203">
      <w:pPr>
        <w:spacing w:after="0"/>
      </w:pPr>
      <w:r>
        <w:t>“But wait!” you say. “If I don’t do why my managers says, I’ll be fired”. Probably not. Most managers want the truth, even when they don’t act like it. Most managers want good code, even when they are obsessing about the schedule. They may defend the schedule and requirements with passion; but that’s their job. It’s your job to defend the code with equal passion.</w:t>
      </w:r>
    </w:p>
    <w:p w:rsidR="005713EB" w:rsidRDefault="005713EB" w:rsidP="00174203">
      <w:pPr>
        <w:spacing w:after="0"/>
      </w:pPr>
      <w:r>
        <w:t>To drive this point home, what if you were a doctor and had a patient who demanded that you stop all the silly hand-washing in preparation for surgery because it was taking too much time? Clearly the patient is boss; and yet the doctor should absolutely refuse to comply. Why? Because the doctor knows more that the patient about the risks of disease and infection. It would be unprofessional (never mind criminal) for the doctor to comply with the patient.</w:t>
      </w:r>
    </w:p>
    <w:p w:rsidR="005713EB" w:rsidRDefault="005713EB" w:rsidP="00174203">
      <w:pPr>
        <w:spacing w:after="0"/>
      </w:pPr>
      <w:r>
        <w:t>So too it is unprofessional for programmers to bend to the will of managers who don’t understand the risks of making messes.</w:t>
      </w:r>
    </w:p>
    <w:p w:rsidR="00A14C69" w:rsidRDefault="00A14C69" w:rsidP="00174203">
      <w:pPr>
        <w:spacing w:after="0"/>
      </w:pPr>
    </w:p>
    <w:p w:rsidR="005713EB" w:rsidRPr="00F5432C" w:rsidRDefault="005713EB" w:rsidP="00174203">
      <w:pPr>
        <w:spacing w:after="0"/>
        <w:rPr>
          <w:rFonts w:asciiTheme="majorHAnsi" w:eastAsiaTheme="majorEastAsia" w:hAnsiTheme="majorHAnsi" w:cstheme="majorBidi"/>
          <w:b/>
          <w:bCs/>
          <w:color w:val="7A7A7A" w:themeColor="accent1"/>
          <w:sz w:val="26"/>
          <w:szCs w:val="26"/>
        </w:rPr>
      </w:pPr>
      <w:r>
        <w:t xml:space="preserve">Note: When hand-washing was first recommended by physicians by </w:t>
      </w:r>
      <w:proofErr w:type="spellStart"/>
      <w:r>
        <w:t>Ingnaz</w:t>
      </w:r>
      <w:proofErr w:type="spellEnd"/>
      <w:r>
        <w:t xml:space="preserve"> </w:t>
      </w:r>
      <w:proofErr w:type="spellStart"/>
      <w:r>
        <w:t>Semmelweis</w:t>
      </w:r>
      <w:proofErr w:type="spellEnd"/>
      <w:r>
        <w:t xml:space="preserve"> in 1847, it was rejected on the basis that doctors were too busy and wouldn’t have time to wash their hands between patient visits.</w:t>
      </w:r>
    </w:p>
    <w:p w:rsidR="00B276F7" w:rsidRDefault="00B276F7" w:rsidP="00B276F7">
      <w:pPr>
        <w:pStyle w:val="Heading2"/>
      </w:pPr>
      <w:r>
        <w:t>CLEAN CODING PRINCIPLES:</w:t>
      </w:r>
    </w:p>
    <w:p w:rsidR="00B276F7" w:rsidRPr="00B276F7" w:rsidRDefault="00B276F7" w:rsidP="00770240">
      <w:pPr>
        <w:pStyle w:val="ListParagraph"/>
        <w:numPr>
          <w:ilvl w:val="0"/>
          <w:numId w:val="13"/>
        </w:numPr>
        <w:spacing w:after="0"/>
        <w:ind w:left="360"/>
        <w:rPr>
          <w:b/>
        </w:rPr>
      </w:pPr>
      <w:r w:rsidRPr="00B276F7">
        <w:rPr>
          <w:b/>
        </w:rPr>
        <w:t>Meaningful Name</w:t>
      </w:r>
      <w:r w:rsidR="00FF5296">
        <w:rPr>
          <w:b/>
        </w:rPr>
        <w:t>s</w:t>
      </w:r>
    </w:p>
    <w:p w:rsidR="00770240" w:rsidRDefault="00770240" w:rsidP="003F6216">
      <w:pPr>
        <w:spacing w:after="0"/>
      </w:pPr>
      <w:r>
        <w:t xml:space="preserve">Names are everywhere in software. We name variables, functions, arguments, classes, packages, source files etc. We name and name and name. Because we do so much of it, we need do it well. </w:t>
      </w:r>
    </w:p>
    <w:p w:rsidR="00FF5296" w:rsidRDefault="00FF5296" w:rsidP="003F6216">
      <w:pPr>
        <w:spacing w:after="0"/>
      </w:pPr>
    </w:p>
    <w:p w:rsidR="00770240" w:rsidRDefault="00770240" w:rsidP="003F6216">
      <w:pPr>
        <w:spacing w:after="0"/>
      </w:pPr>
      <w:r>
        <w:t>When we want to name our child, we do think, analyses and research a lot. But when we name in software’s we do it instantly</w:t>
      </w:r>
      <w:r w:rsidR="00440EC1">
        <w:t xml:space="preserve"> without giving a thought</w:t>
      </w:r>
      <w:r>
        <w:t>. Software names</w:t>
      </w:r>
      <w:r w:rsidR="00337DD1">
        <w:t xml:space="preserve"> deserve better caring </w:t>
      </w:r>
      <w:r w:rsidR="00337DD1">
        <w:sym w:font="Wingdings" w:char="F04A"/>
      </w:r>
    </w:p>
    <w:p w:rsidR="00FF5296" w:rsidRDefault="00FF5296" w:rsidP="003F6216">
      <w:pPr>
        <w:spacing w:after="0"/>
      </w:pPr>
    </w:p>
    <w:p w:rsidR="00770240" w:rsidRDefault="00770240" w:rsidP="00770240">
      <w:pPr>
        <w:spacing w:after="0"/>
      </w:pPr>
      <w:r>
        <w:lastRenderedPageBreak/>
        <w:t xml:space="preserve">Names should reveal the intention of the Class, Functions, </w:t>
      </w:r>
      <w:r w:rsidR="00A14C69">
        <w:t>and Variables</w:t>
      </w:r>
      <w:r>
        <w:t>.</w:t>
      </w:r>
      <w:r w:rsidR="00FF5296">
        <w:t xml:space="preserve"> If names are proper, then there is no need of comments. The content or gist of comments can be </w:t>
      </w:r>
      <w:r w:rsidR="00440EC1">
        <w:t xml:space="preserve">function </w:t>
      </w:r>
      <w:r w:rsidR="00FF5296">
        <w:t>name itself.</w:t>
      </w:r>
      <w:r w:rsidR="00337DD1">
        <w:t xml:space="preserve"> Names should follow below principles</w:t>
      </w:r>
    </w:p>
    <w:p w:rsidR="00FF5296" w:rsidRDefault="00FF5296" w:rsidP="00A36E25">
      <w:pPr>
        <w:pStyle w:val="ListParagraph"/>
        <w:numPr>
          <w:ilvl w:val="0"/>
          <w:numId w:val="15"/>
        </w:numPr>
        <w:spacing w:after="0"/>
        <w:ind w:left="360"/>
      </w:pPr>
      <w:r>
        <w:t>Use Intentions Revealing Names</w:t>
      </w:r>
    </w:p>
    <w:p w:rsidR="00FF5296" w:rsidRDefault="00FF5296" w:rsidP="00A36E25">
      <w:pPr>
        <w:pStyle w:val="ListParagraph"/>
        <w:numPr>
          <w:ilvl w:val="0"/>
          <w:numId w:val="15"/>
        </w:numPr>
        <w:spacing w:after="0"/>
        <w:ind w:left="360"/>
      </w:pPr>
      <w:r>
        <w:t>Avoid Disinformation in Names</w:t>
      </w:r>
    </w:p>
    <w:p w:rsidR="00FF5296" w:rsidRDefault="00FF5296" w:rsidP="00A36E25">
      <w:pPr>
        <w:pStyle w:val="ListParagraph"/>
        <w:numPr>
          <w:ilvl w:val="0"/>
          <w:numId w:val="15"/>
        </w:numPr>
        <w:spacing w:after="0"/>
        <w:ind w:left="360"/>
      </w:pPr>
      <w:r>
        <w:t>Make Meaningful Distinctions</w:t>
      </w:r>
    </w:p>
    <w:p w:rsidR="00FF5296" w:rsidRDefault="00FF5296" w:rsidP="00A36E25">
      <w:pPr>
        <w:pStyle w:val="ListParagraph"/>
        <w:numPr>
          <w:ilvl w:val="0"/>
          <w:numId w:val="15"/>
        </w:numPr>
        <w:spacing w:after="0"/>
        <w:ind w:left="360"/>
      </w:pPr>
      <w:r>
        <w:t>Use Pronounceable Names</w:t>
      </w:r>
    </w:p>
    <w:p w:rsidR="00FF5296" w:rsidRDefault="00FF5296" w:rsidP="00A36E25">
      <w:pPr>
        <w:pStyle w:val="ListParagraph"/>
        <w:numPr>
          <w:ilvl w:val="0"/>
          <w:numId w:val="15"/>
        </w:numPr>
        <w:spacing w:after="0"/>
        <w:ind w:left="360"/>
      </w:pPr>
      <w:r>
        <w:t>Use Searchable Names</w:t>
      </w:r>
    </w:p>
    <w:p w:rsidR="00FF5296" w:rsidRDefault="00FF5296" w:rsidP="00A36E25">
      <w:pPr>
        <w:pStyle w:val="ListParagraph"/>
        <w:numPr>
          <w:ilvl w:val="0"/>
          <w:numId w:val="15"/>
        </w:numPr>
        <w:spacing w:after="0"/>
        <w:ind w:left="360"/>
      </w:pPr>
      <w:r>
        <w:t>Avoid Mental Mapped Names or Short Names</w:t>
      </w:r>
    </w:p>
    <w:p w:rsidR="004A0EB7" w:rsidRPr="004A0EB7" w:rsidRDefault="004A0EB7" w:rsidP="004A0EB7">
      <w:pPr>
        <w:pStyle w:val="ListParagraph"/>
        <w:spacing w:after="0"/>
        <w:ind w:left="360"/>
        <w:rPr>
          <w:b/>
        </w:rPr>
      </w:pPr>
    </w:p>
    <w:p w:rsidR="00A36E25" w:rsidRDefault="00D8281A" w:rsidP="00A36E25">
      <w:pPr>
        <w:pStyle w:val="ListParagraph"/>
        <w:numPr>
          <w:ilvl w:val="0"/>
          <w:numId w:val="13"/>
        </w:numPr>
        <w:spacing w:after="0"/>
        <w:ind w:left="360"/>
        <w:rPr>
          <w:b/>
        </w:rPr>
      </w:pPr>
      <w:r>
        <w:rPr>
          <w:b/>
        </w:rPr>
        <w:t>Comments</w:t>
      </w:r>
    </w:p>
    <w:p w:rsidR="00D8281A" w:rsidRDefault="005A09F3" w:rsidP="005A09F3">
      <w:pPr>
        <w:spacing w:after="0"/>
      </w:pPr>
      <w:r>
        <w:t xml:space="preserve">“Don’t comment bad code – rewrite it” by Brian </w:t>
      </w:r>
      <w:proofErr w:type="spellStart"/>
      <w:r>
        <w:t>W.Kernighan</w:t>
      </w:r>
      <w:proofErr w:type="spellEnd"/>
      <w:r>
        <w:t xml:space="preserve"> and </w:t>
      </w:r>
      <w:proofErr w:type="spellStart"/>
      <w:r>
        <w:t>P.J.Plaugher</w:t>
      </w:r>
      <w:proofErr w:type="spellEnd"/>
    </w:p>
    <w:p w:rsidR="005A09F3" w:rsidRPr="00D8281A" w:rsidRDefault="005A09F3" w:rsidP="005A09F3">
      <w:pPr>
        <w:spacing w:after="0"/>
        <w:rPr>
          <w:b/>
        </w:rPr>
      </w:pPr>
    </w:p>
    <w:p w:rsidR="00D8281A" w:rsidRDefault="005A09F3" w:rsidP="005A09F3">
      <w:pPr>
        <w:spacing w:after="0"/>
      </w:pPr>
      <w:r w:rsidRPr="005A09F3">
        <w:t xml:space="preserve">Comments </w:t>
      </w:r>
      <w:r>
        <w:t>are not like Schindler’s List. Indeed, comments are, at best, a necessary evil. If our programming languages were expressive enough, or if we had the talent to subtly wield those languages to express our intent, we would not need comments very much-perhaps not at all.</w:t>
      </w:r>
    </w:p>
    <w:p w:rsidR="00A50478" w:rsidRDefault="00A50478" w:rsidP="005A09F3">
      <w:pPr>
        <w:spacing w:after="0"/>
      </w:pPr>
    </w:p>
    <w:p w:rsidR="00A50478" w:rsidRPr="005A09F3" w:rsidRDefault="00A50478" w:rsidP="005A09F3">
      <w:pPr>
        <w:spacing w:after="0"/>
      </w:pPr>
      <w:r>
        <w:t>I suggest to go through “Clean Code” book to understand about good comments and bad comments. Here I have mentioned in</w:t>
      </w:r>
      <w:r w:rsidR="00100056">
        <w:t xml:space="preserve"> quite </w:t>
      </w:r>
      <w:r>
        <w:t>short.</w:t>
      </w:r>
    </w:p>
    <w:p w:rsidR="005A09F3" w:rsidRDefault="005A09F3" w:rsidP="005A09F3">
      <w:pPr>
        <w:pStyle w:val="ListParagraph"/>
        <w:numPr>
          <w:ilvl w:val="0"/>
          <w:numId w:val="21"/>
        </w:numPr>
        <w:spacing w:after="0"/>
        <w:ind w:left="360"/>
      </w:pPr>
      <w:r w:rsidRPr="005A09F3">
        <w:t>Comments are always failures.</w:t>
      </w:r>
    </w:p>
    <w:p w:rsidR="005A09F3" w:rsidRDefault="005A09F3" w:rsidP="005A09F3">
      <w:pPr>
        <w:pStyle w:val="ListParagraph"/>
        <w:numPr>
          <w:ilvl w:val="0"/>
          <w:numId w:val="21"/>
        </w:numPr>
        <w:spacing w:after="0"/>
        <w:ind w:left="360"/>
      </w:pPr>
      <w:r>
        <w:t xml:space="preserve">Comments lie. Not always, and not intentionally, but too often. The older a comment is, and the </w:t>
      </w:r>
      <w:r w:rsidR="00100056">
        <w:t>further</w:t>
      </w:r>
      <w:r>
        <w:t xml:space="preserve"> away it is from the code it describes, the more likely it is to be just plain wrong.</w:t>
      </w:r>
      <w:r w:rsidR="00A50478">
        <w:t xml:space="preserve"> The reason is simple. Programmers can’t realistically maintain them.</w:t>
      </w:r>
    </w:p>
    <w:p w:rsidR="00A50478" w:rsidRDefault="00A50478" w:rsidP="005A09F3">
      <w:pPr>
        <w:pStyle w:val="ListParagraph"/>
        <w:numPr>
          <w:ilvl w:val="0"/>
          <w:numId w:val="21"/>
        </w:numPr>
        <w:spacing w:after="0"/>
        <w:ind w:left="360"/>
      </w:pPr>
      <w:r>
        <w:t>Explain yourself in the code by using right names for classes, function, variable etc. Do not worry how long the method name or class name it. But they should explain what they intent do.</w:t>
      </w:r>
    </w:p>
    <w:p w:rsidR="00A50478" w:rsidRDefault="00A50478" w:rsidP="005A09F3">
      <w:pPr>
        <w:pStyle w:val="ListParagraph"/>
        <w:numPr>
          <w:ilvl w:val="0"/>
          <w:numId w:val="21"/>
        </w:numPr>
        <w:spacing w:after="0"/>
        <w:ind w:left="360"/>
      </w:pPr>
      <w:r>
        <w:t>Good Comments:</w:t>
      </w:r>
    </w:p>
    <w:p w:rsidR="00100056" w:rsidRDefault="00100056" w:rsidP="00A50478">
      <w:pPr>
        <w:pStyle w:val="ListParagraph"/>
        <w:numPr>
          <w:ilvl w:val="1"/>
          <w:numId w:val="21"/>
        </w:numPr>
        <w:spacing w:after="0"/>
      </w:pPr>
      <w:r>
        <w:t>Legal comments: Sometimes or corporate coding standards force us to write certain comments for legal reasons. For example, copyright and authorship statements are necessary and reasonable things to put into a comments at the start of each source file.</w:t>
      </w:r>
    </w:p>
    <w:p w:rsidR="00A50478" w:rsidRDefault="00100056" w:rsidP="00A50478">
      <w:pPr>
        <w:pStyle w:val="ListParagraph"/>
        <w:numPr>
          <w:ilvl w:val="1"/>
          <w:numId w:val="21"/>
        </w:numPr>
        <w:spacing w:after="0"/>
      </w:pPr>
      <w:r>
        <w:t>I</w:t>
      </w:r>
      <w:r w:rsidR="00A50478">
        <w:t>nformative comments</w:t>
      </w:r>
      <w:r>
        <w:t xml:space="preserve">: </w:t>
      </w:r>
      <w:r w:rsidR="00A50478">
        <w:t xml:space="preserve"> </w:t>
      </w:r>
      <w:r>
        <w:t>They are needed sometime to explain things like</w:t>
      </w:r>
      <w:r w:rsidR="00A50478">
        <w:t xml:space="preserve"> Regular expression</w:t>
      </w:r>
      <w:r>
        <w:t>s.</w:t>
      </w:r>
    </w:p>
    <w:p w:rsidR="00100056" w:rsidRDefault="00100056" w:rsidP="00A50478">
      <w:pPr>
        <w:pStyle w:val="ListParagraph"/>
        <w:numPr>
          <w:ilvl w:val="1"/>
          <w:numId w:val="21"/>
        </w:numPr>
        <w:spacing w:after="0"/>
      </w:pPr>
      <w:r>
        <w:t>Explanation of Intent: Sometimes a comment goes beyond just useful information about the implementation and provides the intent behind a decision.</w:t>
      </w:r>
    </w:p>
    <w:p w:rsidR="00A50478" w:rsidRDefault="007E64FC" w:rsidP="00A50478">
      <w:pPr>
        <w:pStyle w:val="ListParagraph"/>
        <w:numPr>
          <w:ilvl w:val="1"/>
          <w:numId w:val="21"/>
        </w:numPr>
        <w:spacing w:after="0"/>
      </w:pPr>
      <w:r>
        <w:t xml:space="preserve">Needed for Clarification and </w:t>
      </w:r>
      <w:r w:rsidR="00A50478">
        <w:t>Warning of Consequences</w:t>
      </w:r>
    </w:p>
    <w:p w:rsidR="00A50478" w:rsidRDefault="00A50478" w:rsidP="00A50478">
      <w:pPr>
        <w:pStyle w:val="ListParagraph"/>
        <w:numPr>
          <w:ilvl w:val="1"/>
          <w:numId w:val="21"/>
        </w:numPr>
        <w:spacing w:after="0"/>
      </w:pPr>
      <w:r>
        <w:t xml:space="preserve">TODO comments: </w:t>
      </w:r>
      <w:r w:rsidR="00100056">
        <w:t>Some it is necessary but a</w:t>
      </w:r>
      <w:r>
        <w:t>void having TODO comments</w:t>
      </w:r>
      <w:r w:rsidR="00100056">
        <w:t xml:space="preserve"> as much as possible</w:t>
      </w:r>
      <w:r>
        <w:t>. Do the implementation of code instead of TODO comment.</w:t>
      </w:r>
    </w:p>
    <w:p w:rsidR="00A50478" w:rsidRDefault="00100056" w:rsidP="00A50478">
      <w:pPr>
        <w:pStyle w:val="ListParagraph"/>
        <w:numPr>
          <w:ilvl w:val="1"/>
          <w:numId w:val="21"/>
        </w:numPr>
        <w:spacing w:after="0"/>
      </w:pPr>
      <w:r>
        <w:t>Amplification: A comment may be used to amplify the importance of something that may otherwise seem inconsequential.</w:t>
      </w:r>
    </w:p>
    <w:p w:rsidR="005A09F3" w:rsidRPr="005A09F3" w:rsidRDefault="005A09F3" w:rsidP="005A09F3">
      <w:pPr>
        <w:spacing w:after="0"/>
        <w:rPr>
          <w:b/>
        </w:rPr>
      </w:pPr>
    </w:p>
    <w:p w:rsidR="005A09F3" w:rsidRDefault="005A09F3" w:rsidP="005A09F3">
      <w:pPr>
        <w:pStyle w:val="ListParagraph"/>
        <w:numPr>
          <w:ilvl w:val="0"/>
          <w:numId w:val="13"/>
        </w:numPr>
        <w:spacing w:after="0"/>
        <w:ind w:left="360"/>
        <w:rPr>
          <w:b/>
        </w:rPr>
      </w:pPr>
      <w:r>
        <w:rPr>
          <w:b/>
        </w:rPr>
        <w:t>Functions</w:t>
      </w:r>
    </w:p>
    <w:p w:rsidR="005A09F3" w:rsidRDefault="005A09F3" w:rsidP="005A09F3">
      <w:pPr>
        <w:spacing w:after="0"/>
      </w:pPr>
      <w:r>
        <w:t>Find below the principles to be followed for functions</w:t>
      </w:r>
    </w:p>
    <w:p w:rsidR="005A09F3" w:rsidRPr="00A36E25" w:rsidRDefault="005A09F3" w:rsidP="005A09F3">
      <w:pPr>
        <w:pStyle w:val="ListParagraph"/>
        <w:numPr>
          <w:ilvl w:val="0"/>
          <w:numId w:val="17"/>
        </w:numPr>
        <w:spacing w:after="0"/>
        <w:ind w:left="360"/>
        <w:rPr>
          <w:b/>
        </w:rPr>
      </w:pPr>
      <w:r>
        <w:t>Functions should be small. If a function has comment explaining a code block, then that code block can be another function and comment can be name of function.</w:t>
      </w:r>
    </w:p>
    <w:p w:rsidR="005A09F3" w:rsidRPr="005D22D0" w:rsidRDefault="005A09F3" w:rsidP="005A09F3">
      <w:pPr>
        <w:pStyle w:val="ListParagraph"/>
        <w:numPr>
          <w:ilvl w:val="0"/>
          <w:numId w:val="17"/>
        </w:numPr>
        <w:spacing w:after="0"/>
        <w:ind w:left="360"/>
        <w:rPr>
          <w:b/>
        </w:rPr>
      </w:pPr>
      <w:r>
        <w:t>Functions should do one thing. They should do it well. They should do it only.</w:t>
      </w:r>
    </w:p>
    <w:p w:rsidR="005A09F3" w:rsidRPr="005D22D0" w:rsidRDefault="005A09F3" w:rsidP="005A09F3">
      <w:pPr>
        <w:pStyle w:val="ListParagraph"/>
        <w:numPr>
          <w:ilvl w:val="0"/>
          <w:numId w:val="17"/>
        </w:numPr>
        <w:spacing w:after="0"/>
        <w:ind w:left="360"/>
        <w:rPr>
          <w:b/>
        </w:rPr>
      </w:pPr>
      <w:r>
        <w:lastRenderedPageBreak/>
        <w:t>Functions will have declaration, initializations and sieve sections in order.</w:t>
      </w:r>
    </w:p>
    <w:p w:rsidR="005A09F3" w:rsidRPr="005D22D0" w:rsidRDefault="005A09F3" w:rsidP="005A09F3">
      <w:pPr>
        <w:pStyle w:val="ListParagraph"/>
        <w:numPr>
          <w:ilvl w:val="0"/>
          <w:numId w:val="17"/>
        </w:numPr>
        <w:spacing w:after="0"/>
        <w:ind w:left="360"/>
        <w:rPr>
          <w:b/>
        </w:rPr>
      </w:pPr>
      <w:r>
        <w:t xml:space="preserve">Use descriptive name for functions </w:t>
      </w:r>
    </w:p>
    <w:p w:rsidR="005A09F3" w:rsidRPr="005D22D0" w:rsidRDefault="005A09F3" w:rsidP="005A09F3">
      <w:pPr>
        <w:pStyle w:val="ListParagraph"/>
        <w:numPr>
          <w:ilvl w:val="0"/>
          <w:numId w:val="17"/>
        </w:numPr>
        <w:spacing w:after="0"/>
        <w:ind w:left="360"/>
        <w:rPr>
          <w:b/>
        </w:rPr>
      </w:pPr>
      <w:r>
        <w:t>Functions should avoid more than 3 variables. If more than 3 variables, use objects</w:t>
      </w:r>
    </w:p>
    <w:p w:rsidR="005A09F3" w:rsidRPr="005D22D0" w:rsidRDefault="005A09F3" w:rsidP="005A09F3">
      <w:pPr>
        <w:pStyle w:val="ListParagraph"/>
        <w:numPr>
          <w:ilvl w:val="0"/>
          <w:numId w:val="17"/>
        </w:numPr>
        <w:spacing w:after="0"/>
        <w:ind w:left="360"/>
        <w:rPr>
          <w:b/>
        </w:rPr>
      </w:pPr>
      <w:r>
        <w:t>Have no side effects. Function promises to do one thing, but it also does other hidden things. Avoid it</w:t>
      </w:r>
    </w:p>
    <w:p w:rsidR="005A09F3" w:rsidRPr="005D22D0" w:rsidRDefault="005A09F3" w:rsidP="005A09F3">
      <w:pPr>
        <w:pStyle w:val="ListParagraph"/>
        <w:numPr>
          <w:ilvl w:val="0"/>
          <w:numId w:val="17"/>
        </w:numPr>
        <w:spacing w:after="0"/>
        <w:ind w:left="360"/>
        <w:rPr>
          <w:b/>
        </w:rPr>
      </w:pPr>
      <w:r>
        <w:t>Avoid OUT arguments</w:t>
      </w:r>
    </w:p>
    <w:p w:rsidR="005A09F3" w:rsidRPr="005D22D0" w:rsidRDefault="005A09F3" w:rsidP="005A09F3">
      <w:pPr>
        <w:pStyle w:val="ListParagraph"/>
        <w:numPr>
          <w:ilvl w:val="0"/>
          <w:numId w:val="17"/>
        </w:numPr>
        <w:spacing w:after="0"/>
        <w:ind w:left="360"/>
        <w:rPr>
          <w:b/>
        </w:rPr>
      </w:pPr>
      <w:r>
        <w:t>Prefer Exceptions to Returning Error Codes</w:t>
      </w:r>
    </w:p>
    <w:p w:rsidR="005A09F3" w:rsidRPr="004A0EB7" w:rsidRDefault="005A09F3" w:rsidP="005A09F3">
      <w:pPr>
        <w:pStyle w:val="ListParagraph"/>
        <w:numPr>
          <w:ilvl w:val="0"/>
          <w:numId w:val="17"/>
        </w:numPr>
        <w:spacing w:after="0"/>
        <w:ind w:left="360"/>
        <w:rPr>
          <w:b/>
        </w:rPr>
      </w:pPr>
      <w:r>
        <w:t>DRY: Do not repeat yourself. Avoid duplication of code</w:t>
      </w:r>
    </w:p>
    <w:p w:rsidR="005A09F3" w:rsidRPr="004A0EB7" w:rsidRDefault="005A09F3" w:rsidP="00D8281A">
      <w:pPr>
        <w:pStyle w:val="ListParagraph"/>
        <w:spacing w:after="0"/>
        <w:ind w:left="360"/>
        <w:rPr>
          <w:b/>
        </w:rPr>
      </w:pPr>
    </w:p>
    <w:p w:rsidR="00D8281A" w:rsidRDefault="00D8281A" w:rsidP="00D8281A">
      <w:pPr>
        <w:pStyle w:val="ListParagraph"/>
        <w:numPr>
          <w:ilvl w:val="0"/>
          <w:numId w:val="13"/>
        </w:numPr>
        <w:spacing w:after="0"/>
        <w:ind w:left="360"/>
        <w:rPr>
          <w:b/>
        </w:rPr>
      </w:pPr>
      <w:r>
        <w:rPr>
          <w:b/>
        </w:rPr>
        <w:t>Classes</w:t>
      </w:r>
    </w:p>
    <w:p w:rsidR="00D8281A" w:rsidRDefault="00D8281A" w:rsidP="00D8281A">
      <w:pPr>
        <w:pStyle w:val="ListParagraph"/>
        <w:numPr>
          <w:ilvl w:val="0"/>
          <w:numId w:val="18"/>
        </w:numPr>
        <w:spacing w:after="0"/>
        <w:ind w:left="360"/>
      </w:pPr>
      <w:r>
        <w:t>Classes should be small.</w:t>
      </w:r>
    </w:p>
    <w:p w:rsidR="00D8281A" w:rsidRDefault="00D8281A" w:rsidP="00D8281A">
      <w:pPr>
        <w:pStyle w:val="ListParagraph"/>
        <w:numPr>
          <w:ilvl w:val="0"/>
          <w:numId w:val="18"/>
        </w:numPr>
        <w:spacing w:after="0"/>
        <w:ind w:left="360"/>
      </w:pPr>
      <w:r>
        <w:t xml:space="preserve">SRP: </w:t>
      </w:r>
      <w:r w:rsidR="00AA08B9">
        <w:t>The</w:t>
      </w:r>
      <w:r>
        <w:t xml:space="preserve"> Single Responsibility Principle</w:t>
      </w:r>
      <w:r w:rsidR="00AA08B9">
        <w:t xml:space="preserve"> states that a class or module should have one and only one reason to change. Classes should have one responsibility – one reason to change</w:t>
      </w:r>
    </w:p>
    <w:p w:rsidR="00770240" w:rsidRDefault="00AA08B9" w:rsidP="00BF7F65">
      <w:pPr>
        <w:pStyle w:val="ListParagraph"/>
        <w:numPr>
          <w:ilvl w:val="0"/>
          <w:numId w:val="18"/>
        </w:numPr>
        <w:spacing w:after="0"/>
        <w:ind w:left="360"/>
      </w:pPr>
      <w:r>
        <w:t>Classes should have high cohesion. Classes should have a small number of instance variables.</w:t>
      </w:r>
      <w:r w:rsidR="002A6305">
        <w:t xml:space="preserve"> Follow the Law of Demeter</w:t>
      </w:r>
    </w:p>
    <w:p w:rsidR="002A6305" w:rsidRDefault="00AA08B9" w:rsidP="005E16E6">
      <w:pPr>
        <w:pStyle w:val="ListParagraph"/>
        <w:numPr>
          <w:ilvl w:val="0"/>
          <w:numId w:val="18"/>
        </w:numPr>
        <w:spacing w:after="0"/>
        <w:ind w:left="360"/>
      </w:pPr>
      <w:r>
        <w:t>OCP: Classes should be open for extension but closed for modifications.</w:t>
      </w:r>
      <w:r w:rsidR="002A6305">
        <w:t xml:space="preserve">  </w:t>
      </w:r>
    </w:p>
    <w:p w:rsidR="00AA08B9" w:rsidRDefault="00AA08B9" w:rsidP="005E16E6">
      <w:pPr>
        <w:pStyle w:val="ListParagraph"/>
        <w:numPr>
          <w:ilvl w:val="0"/>
          <w:numId w:val="18"/>
        </w:numPr>
        <w:spacing w:after="0"/>
        <w:ind w:left="360"/>
      </w:pPr>
      <w:r>
        <w:t>Classes should have low coupling. Dependency Inversion Principle (DIP) says</w:t>
      </w:r>
      <w:r w:rsidR="00A14C69">
        <w:t>,</w:t>
      </w:r>
      <w:r>
        <w:t xml:space="preserve"> our classes should depend upon abstractions, not on concrete details.</w:t>
      </w:r>
    </w:p>
    <w:p w:rsidR="004761F6" w:rsidRDefault="004761F6" w:rsidP="005E16E6">
      <w:pPr>
        <w:pStyle w:val="ListParagraph"/>
        <w:numPr>
          <w:ilvl w:val="0"/>
          <w:numId w:val="18"/>
        </w:numPr>
        <w:spacing w:after="0"/>
        <w:ind w:left="360"/>
      </w:pPr>
      <w:r>
        <w:t>Classes should be easy to understand. Basically it should be like a short story reading from top to bottom. Function names should explain the story.</w:t>
      </w:r>
    </w:p>
    <w:p w:rsidR="00AA08B9" w:rsidRDefault="00AA08B9" w:rsidP="00AA08B9">
      <w:pPr>
        <w:spacing w:after="0"/>
      </w:pPr>
    </w:p>
    <w:p w:rsidR="00AA08B9" w:rsidRDefault="00AA08B9" w:rsidP="00AA08B9">
      <w:pPr>
        <w:pStyle w:val="ListParagraph"/>
        <w:numPr>
          <w:ilvl w:val="0"/>
          <w:numId w:val="13"/>
        </w:numPr>
        <w:spacing w:after="0"/>
        <w:ind w:left="360"/>
        <w:rPr>
          <w:b/>
        </w:rPr>
      </w:pPr>
      <w:r>
        <w:rPr>
          <w:b/>
        </w:rPr>
        <w:t>Unit Tests</w:t>
      </w:r>
    </w:p>
    <w:p w:rsidR="00AA08B9" w:rsidRDefault="00AA08B9" w:rsidP="00AA08B9">
      <w:pPr>
        <w:spacing w:after="0"/>
      </w:pPr>
      <w:r>
        <w:t xml:space="preserve">TDD is the best way to have unit tests. </w:t>
      </w:r>
      <w:r w:rsidR="002A6305">
        <w:t xml:space="preserve">TDD is a bigger topic to explain in 30 </w:t>
      </w:r>
      <w:r w:rsidR="00887F65">
        <w:t>minutes</w:t>
      </w:r>
      <w:r w:rsidR="002A6305">
        <w:sym w:font="Wingdings" w:char="F04A"/>
      </w:r>
      <w:r w:rsidR="002A6305">
        <w:t xml:space="preserve">. </w:t>
      </w:r>
    </w:p>
    <w:p w:rsidR="002A6305" w:rsidRDefault="002A6305" w:rsidP="00AA08B9">
      <w:pPr>
        <w:spacing w:after="0"/>
      </w:pPr>
    </w:p>
    <w:p w:rsidR="002A6305" w:rsidRDefault="002A6305" w:rsidP="002A6305">
      <w:pPr>
        <w:pStyle w:val="ListParagraph"/>
        <w:numPr>
          <w:ilvl w:val="0"/>
          <w:numId w:val="13"/>
        </w:numPr>
        <w:spacing w:after="0"/>
        <w:ind w:left="360"/>
        <w:rPr>
          <w:b/>
        </w:rPr>
      </w:pPr>
      <w:r>
        <w:rPr>
          <w:b/>
        </w:rPr>
        <w:t>Formatting</w:t>
      </w:r>
    </w:p>
    <w:p w:rsidR="00CA5569" w:rsidRPr="00EB4276" w:rsidRDefault="00EB4276" w:rsidP="00EB4276">
      <w:pPr>
        <w:spacing w:after="0"/>
        <w:rPr>
          <w:b/>
        </w:rPr>
      </w:pPr>
      <w:r w:rsidRPr="00EB4276">
        <w:t>I re</w:t>
      </w:r>
      <w:r>
        <w:t xml:space="preserve">commend third party tools like </w:t>
      </w:r>
      <w:r w:rsidR="00174203">
        <w:t>Style cops do this job. But do not allow these tools to overtake you. If you feel, a specific rule does not make sense, then exclude it.</w:t>
      </w:r>
    </w:p>
    <w:p w:rsidR="00CA5569" w:rsidRDefault="00CA5569" w:rsidP="00CA5569">
      <w:pPr>
        <w:pStyle w:val="ListParagraph"/>
        <w:spacing w:after="0"/>
        <w:ind w:left="360"/>
        <w:rPr>
          <w:b/>
        </w:rPr>
      </w:pPr>
    </w:p>
    <w:p w:rsidR="00CA5569" w:rsidRDefault="00EB4276" w:rsidP="00CA5569">
      <w:pPr>
        <w:pStyle w:val="ListParagraph"/>
        <w:numPr>
          <w:ilvl w:val="0"/>
          <w:numId w:val="13"/>
        </w:numPr>
        <w:spacing w:after="0"/>
        <w:ind w:left="360"/>
        <w:rPr>
          <w:b/>
        </w:rPr>
      </w:pPr>
      <w:r>
        <w:rPr>
          <w:b/>
        </w:rPr>
        <w:t>Design and Development</w:t>
      </w:r>
      <w:r w:rsidR="00CA5569">
        <w:rPr>
          <w:b/>
        </w:rPr>
        <w:t xml:space="preserve"> principles</w:t>
      </w:r>
    </w:p>
    <w:p w:rsidR="00CA5569" w:rsidRDefault="00CA5569" w:rsidP="00CA5569">
      <w:pPr>
        <w:spacing w:after="0"/>
      </w:pPr>
      <w:r>
        <w:t>Clean coding could be well done by following below principles. Information about these principles could be found in internet.</w:t>
      </w:r>
    </w:p>
    <w:p w:rsidR="00CA5569" w:rsidRDefault="00CA5569" w:rsidP="00CA5569">
      <w:pPr>
        <w:pStyle w:val="ListParagraph"/>
        <w:numPr>
          <w:ilvl w:val="0"/>
          <w:numId w:val="19"/>
        </w:numPr>
        <w:spacing w:after="0"/>
        <w:ind w:left="360"/>
      </w:pPr>
      <w:r>
        <w:t>DRY : Do not Repeat Yourself</w:t>
      </w:r>
    </w:p>
    <w:p w:rsidR="00CA5569" w:rsidRDefault="00CA5569" w:rsidP="00CA5569">
      <w:pPr>
        <w:pStyle w:val="ListParagraph"/>
        <w:numPr>
          <w:ilvl w:val="0"/>
          <w:numId w:val="19"/>
        </w:numPr>
        <w:spacing w:after="0"/>
        <w:ind w:left="360"/>
      </w:pPr>
      <w:r>
        <w:t xml:space="preserve">YAGNI : You Aren’t </w:t>
      </w:r>
      <w:proofErr w:type="spellStart"/>
      <w:r>
        <w:t>Gonna</w:t>
      </w:r>
      <w:proofErr w:type="spellEnd"/>
      <w:r>
        <w:t xml:space="preserve"> Need It</w:t>
      </w:r>
    </w:p>
    <w:p w:rsidR="00CA5569" w:rsidRDefault="00CA5569" w:rsidP="00CA5569">
      <w:pPr>
        <w:pStyle w:val="ListParagraph"/>
        <w:numPr>
          <w:ilvl w:val="0"/>
          <w:numId w:val="19"/>
        </w:numPr>
        <w:spacing w:after="0"/>
        <w:ind w:left="360"/>
      </w:pPr>
      <w:r>
        <w:t>KISS : Keep It Simple and Stupid</w:t>
      </w:r>
    </w:p>
    <w:p w:rsidR="00CA5569" w:rsidRDefault="00887F65" w:rsidP="00CA5569">
      <w:pPr>
        <w:pStyle w:val="ListParagraph"/>
        <w:numPr>
          <w:ilvl w:val="0"/>
          <w:numId w:val="19"/>
        </w:numPr>
        <w:spacing w:after="0"/>
        <w:ind w:left="360"/>
      </w:pPr>
      <w:r>
        <w:t>SOLID</w:t>
      </w:r>
      <w:r w:rsidR="00CA5569">
        <w:t>:</w:t>
      </w:r>
      <w:r w:rsidR="00EB4276">
        <w:t xml:space="preserve"> </w:t>
      </w:r>
      <w:r w:rsidR="00EB4276" w:rsidRPr="00887F65">
        <w:rPr>
          <w:b/>
        </w:rPr>
        <w:t>LSP, ISP and DIP principles are tricky.</w:t>
      </w:r>
      <w:r w:rsidR="00EB4276">
        <w:t xml:space="preserve"> Don’t follow it blindly. This may lead to anti patterns like Interface and Class explosion.</w:t>
      </w:r>
    </w:p>
    <w:p w:rsidR="00CA5569" w:rsidRDefault="00CA5569" w:rsidP="00CA5569">
      <w:pPr>
        <w:pStyle w:val="ListParagraph"/>
        <w:numPr>
          <w:ilvl w:val="1"/>
          <w:numId w:val="19"/>
        </w:numPr>
        <w:spacing w:after="0"/>
      </w:pPr>
      <w:r>
        <w:t>SRP: Single Responsibility Principle</w:t>
      </w:r>
    </w:p>
    <w:p w:rsidR="00CA5569" w:rsidRDefault="00CA5569" w:rsidP="00CA5569">
      <w:pPr>
        <w:pStyle w:val="ListParagraph"/>
        <w:numPr>
          <w:ilvl w:val="1"/>
          <w:numId w:val="19"/>
        </w:numPr>
        <w:spacing w:after="0"/>
      </w:pPr>
      <w:r>
        <w:t>OCP: Open Closed Principle</w:t>
      </w:r>
    </w:p>
    <w:p w:rsidR="00CA5569" w:rsidRDefault="00CA5569" w:rsidP="00CA5569">
      <w:pPr>
        <w:pStyle w:val="ListParagraph"/>
        <w:numPr>
          <w:ilvl w:val="1"/>
          <w:numId w:val="19"/>
        </w:numPr>
        <w:spacing w:after="0"/>
      </w:pPr>
      <w:r>
        <w:t xml:space="preserve">LSP: </w:t>
      </w:r>
      <w:proofErr w:type="spellStart"/>
      <w:r>
        <w:t>Liskov</w:t>
      </w:r>
      <w:proofErr w:type="spellEnd"/>
      <w:r>
        <w:t xml:space="preserve"> Substitution Principle</w:t>
      </w:r>
    </w:p>
    <w:p w:rsidR="00CA5569" w:rsidRDefault="00CA5569" w:rsidP="00CA5569">
      <w:pPr>
        <w:pStyle w:val="ListParagraph"/>
        <w:numPr>
          <w:ilvl w:val="1"/>
          <w:numId w:val="19"/>
        </w:numPr>
        <w:spacing w:after="0"/>
      </w:pPr>
      <w:r>
        <w:t>ISP: Interface Segregation Principle</w:t>
      </w:r>
    </w:p>
    <w:p w:rsidR="00CA5569" w:rsidRDefault="00EB4276" w:rsidP="00CA5569">
      <w:pPr>
        <w:pStyle w:val="ListParagraph"/>
        <w:numPr>
          <w:ilvl w:val="1"/>
          <w:numId w:val="19"/>
        </w:numPr>
        <w:spacing w:after="0"/>
      </w:pPr>
      <w:r>
        <w:t>DIP: Dependency Inversion Principle</w:t>
      </w:r>
      <w:r w:rsidR="00CA5569">
        <w:t xml:space="preserve"> </w:t>
      </w:r>
    </w:p>
    <w:p w:rsidR="00CA5569" w:rsidRDefault="00EB4276" w:rsidP="00EB4276">
      <w:pPr>
        <w:pStyle w:val="ListParagraph"/>
        <w:numPr>
          <w:ilvl w:val="0"/>
          <w:numId w:val="19"/>
        </w:numPr>
        <w:spacing w:after="0"/>
        <w:ind w:left="360"/>
      </w:pPr>
      <w:r>
        <w:t>LAW OF DEMETER</w:t>
      </w:r>
    </w:p>
    <w:p w:rsidR="0056248D" w:rsidRDefault="0056248D" w:rsidP="0056248D"/>
    <w:p w:rsidR="00EB4276" w:rsidRDefault="00EB4276" w:rsidP="00EB4276">
      <w:pPr>
        <w:pStyle w:val="Heading2"/>
      </w:pPr>
      <w:r>
        <w:lastRenderedPageBreak/>
        <w:t>Conclusion:</w:t>
      </w:r>
    </w:p>
    <w:p w:rsidR="00EB4276" w:rsidRDefault="00EB4276" w:rsidP="0056248D">
      <w:r>
        <w:t xml:space="preserve">In this </w:t>
      </w:r>
      <w:r w:rsidR="00A653C2">
        <w:t>blog</w:t>
      </w:r>
      <w:r>
        <w:t xml:space="preserve"> I tried to explain about clean coding based on the book like “Refactoring”, “Clean Coding” and based on my experience. I strongly recommend to go through these books and understand the </w:t>
      </w:r>
      <w:r w:rsidR="00631313">
        <w:t xml:space="preserve">above mentioned </w:t>
      </w:r>
      <w:r>
        <w:t xml:space="preserve">design principles in depth. </w:t>
      </w:r>
    </w:p>
    <w:p w:rsidR="00887F65" w:rsidRDefault="00887F65" w:rsidP="0056248D">
      <w:r>
        <w:t>Do not follow clean coding principles blindly, else some time it may become anti pattern. If you feel, it doesn’t make sense, then do not follow. But before doing that try at least once</w:t>
      </w:r>
      <w:r w:rsidR="00631313">
        <w:t xml:space="preserve"> or twice</w:t>
      </w:r>
      <w:r>
        <w:t xml:space="preserve">. Ultimately common sense will prevail, hence don’t follow anything blindly </w:t>
      </w:r>
      <w:r>
        <w:sym w:font="Wingdings" w:char="F04A"/>
      </w:r>
    </w:p>
    <w:p w:rsidR="00E72E22" w:rsidRDefault="00E72E22" w:rsidP="00E72E22">
      <w:pPr>
        <w:pStyle w:val="Heading2"/>
      </w:pPr>
      <w:r>
        <w:t>Questions:</w:t>
      </w:r>
    </w:p>
    <w:p w:rsidR="00E72E22" w:rsidRDefault="00E72E22" w:rsidP="00E72E22">
      <w:pPr>
        <w:pStyle w:val="ListParagraph"/>
        <w:numPr>
          <w:ilvl w:val="0"/>
          <w:numId w:val="22"/>
        </w:numPr>
      </w:pPr>
      <w:r>
        <w:t>Whether Unit testing is must of Clean Coding?  Yes or No</w:t>
      </w:r>
    </w:p>
    <w:p w:rsidR="00E72E22" w:rsidRDefault="00E72E22" w:rsidP="00E72E22">
      <w:pPr>
        <w:pStyle w:val="ListParagraph"/>
        <w:numPr>
          <w:ilvl w:val="0"/>
          <w:numId w:val="22"/>
        </w:numPr>
      </w:pPr>
      <w:r>
        <w:t>Whether Clean Coding needs to be done on Legacy code? Yes or No</w:t>
      </w:r>
    </w:p>
    <w:p w:rsidR="00E72E22" w:rsidRDefault="00E72E22" w:rsidP="00E72E22">
      <w:pPr>
        <w:pStyle w:val="ListParagraph"/>
        <w:numPr>
          <w:ilvl w:val="0"/>
          <w:numId w:val="22"/>
        </w:numPr>
      </w:pPr>
      <w:r>
        <w:t>Before 1847, whether hand washing by physicians was compulsory? Yes or No</w:t>
      </w:r>
    </w:p>
    <w:p w:rsidR="00E72E22" w:rsidRDefault="00E72E22" w:rsidP="00E72E22">
      <w:pPr>
        <w:pStyle w:val="ListParagraph"/>
        <w:numPr>
          <w:ilvl w:val="0"/>
          <w:numId w:val="22"/>
        </w:numPr>
      </w:pPr>
      <w:r>
        <w:t>Whether function names need to be short or long which describe the intent of function</w:t>
      </w:r>
    </w:p>
    <w:p w:rsidR="00E72E22" w:rsidRDefault="00E72E22" w:rsidP="00E72E22">
      <w:pPr>
        <w:pStyle w:val="ListParagraph"/>
        <w:numPr>
          <w:ilvl w:val="0"/>
          <w:numId w:val="22"/>
        </w:numPr>
      </w:pPr>
      <w:r>
        <w:t>Why right names are important for classes and functions.</w:t>
      </w:r>
    </w:p>
    <w:p w:rsidR="00E72E22" w:rsidRDefault="00E72E22" w:rsidP="00E72E22">
      <w:pPr>
        <w:pStyle w:val="ListParagraph"/>
        <w:numPr>
          <w:ilvl w:val="0"/>
          <w:numId w:val="22"/>
        </w:numPr>
      </w:pPr>
      <w:r>
        <w:t>If general, is it good to have comments or not</w:t>
      </w:r>
    </w:p>
    <w:p w:rsidR="00E72E22" w:rsidRDefault="00E72E22" w:rsidP="00E72E22">
      <w:pPr>
        <w:pStyle w:val="ListParagraph"/>
        <w:numPr>
          <w:ilvl w:val="0"/>
          <w:numId w:val="22"/>
        </w:numPr>
      </w:pPr>
      <w:r>
        <w:t>Why comments are evil.</w:t>
      </w:r>
    </w:p>
    <w:p w:rsidR="00E72E22" w:rsidRDefault="00E72E22" w:rsidP="00E72E22">
      <w:pPr>
        <w:pStyle w:val="ListParagraph"/>
        <w:numPr>
          <w:ilvl w:val="0"/>
          <w:numId w:val="22"/>
        </w:numPr>
      </w:pPr>
      <w:r>
        <w:t>Give example for some good comments</w:t>
      </w:r>
    </w:p>
    <w:p w:rsidR="00E72E22" w:rsidRDefault="00E72E22" w:rsidP="00E72E22">
      <w:pPr>
        <w:pStyle w:val="ListParagraph"/>
        <w:numPr>
          <w:ilvl w:val="0"/>
          <w:numId w:val="22"/>
        </w:numPr>
      </w:pPr>
      <w:r>
        <w:t>Give example for some bad comments</w:t>
      </w:r>
    </w:p>
    <w:p w:rsidR="00E72E22" w:rsidRDefault="00E72E22" w:rsidP="00E72E22">
      <w:pPr>
        <w:pStyle w:val="ListParagraph"/>
        <w:numPr>
          <w:ilvl w:val="0"/>
          <w:numId w:val="22"/>
        </w:numPr>
      </w:pPr>
      <w:r>
        <w:t>What is the significance of DRY principle</w:t>
      </w:r>
    </w:p>
    <w:p w:rsidR="00E72E22" w:rsidRDefault="00E72E22" w:rsidP="00E72E22">
      <w:pPr>
        <w:pStyle w:val="ListParagraph"/>
        <w:numPr>
          <w:ilvl w:val="0"/>
          <w:numId w:val="22"/>
        </w:numPr>
      </w:pPr>
      <w:r>
        <w:t>Whether functions should be small or big</w:t>
      </w:r>
    </w:p>
    <w:p w:rsidR="00E72E22" w:rsidRDefault="00E44FA5" w:rsidP="00E44FA5">
      <w:pPr>
        <w:pStyle w:val="ListParagraph"/>
        <w:numPr>
          <w:ilvl w:val="0"/>
          <w:numId w:val="22"/>
        </w:numPr>
      </w:pPr>
      <w:r>
        <w:t xml:space="preserve">Briefly explain about </w:t>
      </w:r>
      <w:r w:rsidRPr="00E44FA5">
        <w:t>Prefer Exceptions to Returning Error Codes</w:t>
      </w:r>
    </w:p>
    <w:p w:rsidR="00E44FA5" w:rsidRDefault="00E44FA5" w:rsidP="00E44FA5">
      <w:pPr>
        <w:pStyle w:val="ListParagraph"/>
        <w:numPr>
          <w:ilvl w:val="0"/>
          <w:numId w:val="22"/>
        </w:numPr>
      </w:pPr>
      <w:r>
        <w:t xml:space="preserve">Why we should not use </w:t>
      </w:r>
      <w:proofErr w:type="spellStart"/>
      <w:r>
        <w:t>ÖUT”arguments</w:t>
      </w:r>
      <w:proofErr w:type="spellEnd"/>
    </w:p>
    <w:p w:rsidR="00E44FA5" w:rsidRDefault="00E44FA5" w:rsidP="00E44FA5">
      <w:pPr>
        <w:pStyle w:val="ListParagraph"/>
        <w:numPr>
          <w:ilvl w:val="0"/>
          <w:numId w:val="22"/>
        </w:numPr>
      </w:pPr>
      <w:r>
        <w:t>What is OCO and SRP</w:t>
      </w:r>
    </w:p>
    <w:p w:rsidR="00E44FA5" w:rsidRPr="0056248D" w:rsidRDefault="00E44FA5" w:rsidP="00E44FA5">
      <w:pPr>
        <w:pStyle w:val="ListParagraph"/>
        <w:numPr>
          <w:ilvl w:val="0"/>
          <w:numId w:val="22"/>
        </w:numPr>
      </w:pPr>
      <w:r>
        <w:t>What is YAGNI, briefly explain about it</w:t>
      </w:r>
      <w:bookmarkStart w:id="0" w:name="_GoBack"/>
      <w:bookmarkEnd w:id="0"/>
    </w:p>
    <w:sectPr w:rsidR="00E44FA5" w:rsidRPr="0056248D">
      <w:footerReference w:type="default" r:id="rId8"/>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581F" w:rsidRDefault="0050581F">
      <w:pPr>
        <w:spacing w:after="0" w:line="240" w:lineRule="auto"/>
      </w:pPr>
      <w:r>
        <w:separator/>
      </w:r>
    </w:p>
  </w:endnote>
  <w:endnote w:type="continuationSeparator" w:id="0">
    <w:p w:rsidR="0050581F" w:rsidRDefault="00505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00000287" w:usb1="00000000"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58EB" w:rsidRDefault="002758EB">
    <w:pPr>
      <w:pStyle w:val="Footer"/>
    </w:pPr>
    <w:r>
      <w:rPr>
        <w:noProof/>
        <w:lang w:val="en-IN" w:eastAsia="en-IN"/>
      </w:rPr>
      <mc:AlternateContent>
        <mc:Choice Requires="wps">
          <w:drawing>
            <wp:anchor distT="0" distB="0" distL="114300" distR="114300" simplePos="0" relativeHeight="251667456" behindDoc="0" locked="0" layoutInCell="1" allowOverlap="1" wp14:editId="37AF1840">
              <wp:simplePos x="0" y="0"/>
              <wp:positionH relativeFrom="margin">
                <wp:align>center</wp:align>
              </wp:positionH>
              <wp:positionV relativeFrom="bottomMargin">
                <wp:align>top</wp:align>
              </wp:positionV>
              <wp:extent cx="6400800" cy="160655"/>
              <wp:effectExtent l="0" t="0" r="0" b="0"/>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58EB" w:rsidRDefault="002758EB">
                          <w:pPr>
                            <w:pStyle w:val="NoSpacing"/>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8"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" filled="f" stroked="f">
              <v:textbox style="mso-fit-shape-to-text:t" inset=",0,,0">
                <w:txbxContent>
                  <w:p w:rsidR="002758EB" w:rsidRDefault="002758EB">
                    <w:pPr>
                      <w:pStyle w:val="NoSpacing"/>
                    </w:pPr>
                  </w:p>
                </w:txbxContent>
              </v:textbox>
              <w10:wrap anchorx="margin" anchory="margin"/>
            </v:shape>
          </w:pict>
        </mc:Fallback>
      </mc:AlternateContent>
    </w:r>
    <w:r>
      <w:rPr>
        <w:noProof/>
        <w:lang w:val="en-IN" w:eastAsia="en-IN"/>
      </w:rPr>
      <mc:AlternateContent>
        <mc:Choice Requires="wps">
          <w:drawing>
            <wp:anchor distT="0" distB="0" distL="114300" distR="114300" simplePos="0" relativeHeight="251668480" behindDoc="0" locked="0" layoutInCell="1" allowOverlap="1" wp14:editId="534233BA">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58EB" w:rsidRDefault="002758EB">
                          <w:pPr>
                            <w:jc w:val="right"/>
                            <w:rPr>
                              <w:b/>
                              <w:bCs/>
                              <w:color w:val="000000" w:themeColor="text1"/>
                              <w:sz w:val="44"/>
                            </w:rPr>
                          </w:pPr>
                          <w:r>
                            <w:rPr>
                              <w:b/>
                              <w:bCs/>
                              <w:color w:val="000000" w:themeColor="text1"/>
                              <w:sz w:val="44"/>
                            </w:rPr>
                            <w:fldChar w:fldCharType="begin"/>
                          </w:r>
                          <w:r>
                            <w:rPr>
                              <w:b/>
                              <w:bCs/>
                              <w:color w:val="000000" w:themeColor="text1"/>
                              <w:sz w:val="44"/>
                            </w:rPr>
                            <w:instrText xml:space="preserve"> PAGE  \* Arabic  \* MERGEFORMAT </w:instrText>
                          </w:r>
                          <w:r>
                            <w:rPr>
                              <w:b/>
                              <w:bCs/>
                              <w:color w:val="000000" w:themeColor="text1"/>
                              <w:sz w:val="44"/>
                            </w:rPr>
                            <w:fldChar w:fldCharType="separate"/>
                          </w:r>
                          <w:r w:rsidR="00E159C6">
                            <w:rPr>
                              <w:b/>
                              <w:bCs/>
                              <w:noProof/>
                              <w:color w:val="000000" w:themeColor="text1"/>
                              <w:sz w:val="44"/>
                            </w:rPr>
                            <w:t>5</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9"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" filled="f" stroked="f">
              <v:textbox style="layout-flow:vertical">
                <w:txbxContent>
                  <w:p w:rsidR="002758EB" w:rsidRDefault="002758EB">
                    <w:pPr>
                      <w:jc w:val="right"/>
                      <w:rPr>
                        <w:b/>
                        <w:bCs/>
                        <w:color w:val="000000" w:themeColor="text1"/>
                        <w:sz w:val="44"/>
                      </w:rPr>
                    </w:pPr>
                    <w:r>
                      <w:rPr>
                        <w:b/>
                        <w:bCs/>
                        <w:color w:val="000000" w:themeColor="text1"/>
                        <w:sz w:val="44"/>
                      </w:rPr>
                      <w:fldChar w:fldCharType="begin"/>
                    </w:r>
                    <w:r>
                      <w:rPr>
                        <w:b/>
                        <w:bCs/>
                        <w:color w:val="000000" w:themeColor="text1"/>
                        <w:sz w:val="44"/>
                      </w:rPr>
                      <w:instrText xml:space="preserve"> PAGE  \* Arabic  \* MERGEFORMAT </w:instrText>
                    </w:r>
                    <w:r>
                      <w:rPr>
                        <w:b/>
                        <w:bCs/>
                        <w:color w:val="000000" w:themeColor="text1"/>
                        <w:sz w:val="44"/>
                      </w:rPr>
                      <w:fldChar w:fldCharType="separate"/>
                    </w:r>
                    <w:r w:rsidR="00E159C6">
                      <w:rPr>
                        <w:b/>
                        <w:bCs/>
                        <w:noProof/>
                        <w:color w:val="000000" w:themeColor="text1"/>
                        <w:sz w:val="44"/>
                      </w:rPr>
                      <w:t>5</w:t>
                    </w:r>
                    <w:r>
                      <w:rPr>
                        <w:b/>
                        <w:bCs/>
                        <w:color w:val="000000" w:themeColor="text1"/>
                        <w:sz w:val="44"/>
                      </w:rPr>
                      <w:fldChar w:fldCharType="end"/>
                    </w:r>
                  </w:p>
                </w:txbxContent>
              </v:textbox>
              <w10:wrap anchorx="margin" anchory="margin"/>
            </v:shape>
          </w:pict>
        </mc:Fallback>
      </mc:AlternateContent>
    </w:r>
    <w:r>
      <w:rPr>
        <w:noProof/>
        <w:lang w:val="en-IN" w:eastAsia="en-IN"/>
      </w:rPr>
      <mc:AlternateContent>
        <mc:Choice Requires="wps">
          <w:drawing>
            <wp:anchor distT="0" distB="0" distL="114300" distR="114300" simplePos="0" relativeHeight="251664384" behindDoc="0" locked="0" layoutInCell="1" allowOverlap="1" wp14:editId="2DC756AA">
              <wp:simplePos x="0" y="0"/>
              <wp:positionH relativeFrom="margin">
                <wp:align>center</wp:align>
              </wp:positionH>
              <wp:positionV relativeFrom="margin">
                <wp:align>center</wp:align>
              </wp:positionV>
              <wp:extent cx="6848475" cy="9114790"/>
              <wp:effectExtent l="0" t="0" r="635" b="6350"/>
              <wp:wrapNone/>
              <wp:docPr id="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233937F6" id="Rectangle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" filled="f" strokecolor="black [3213]">
              <w10:wrap anchorx="margin" anchory="margin"/>
            </v:rect>
          </w:pict>
        </mc:Fallback>
      </mc:AlternateContent>
    </w:r>
    <w:r>
      <w:rPr>
        <w:noProof/>
        <w:lang w:val="en-IN" w:eastAsia="en-IN"/>
      </w:rPr>
      <mc:AlternateContent>
        <mc:Choice Requires="wps">
          <w:drawing>
            <wp:anchor distT="0" distB="0" distL="114300" distR="114300" simplePos="0" relativeHeight="251665408" behindDoc="0" locked="0" layoutInCell="1" allowOverlap="1" wp14:editId="53548768">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310954D6" id="Rectangle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4y/lgIAADM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xUuMv5YCAAAz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Pr>
        <w:noProof/>
        <w:lang w:val="en-IN" w:eastAsia="en-IN"/>
      </w:rPr>
      <mc:AlternateContent>
        <mc:Choice Requires="wps">
          <w:drawing>
            <wp:anchor distT="0" distB="0" distL="114300" distR="114300" simplePos="0" relativeHeight="251666432" behindDoc="0" locked="0" layoutInCell="1" allowOverlap="1" wp14:editId="6CDB7DD7">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75FA72B5" id="Rectangle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aGalgIAADM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" fillcolor="#d1282e [3215]" stroked="f">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581F" w:rsidRDefault="0050581F">
      <w:pPr>
        <w:spacing w:after="0" w:line="240" w:lineRule="auto"/>
      </w:pPr>
      <w:r>
        <w:separator/>
      </w:r>
    </w:p>
  </w:footnote>
  <w:footnote w:type="continuationSeparator" w:id="0">
    <w:p w:rsidR="0050581F" w:rsidRDefault="005058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D5AB3"/>
    <w:multiLevelType w:val="hybridMultilevel"/>
    <w:tmpl w:val="C23889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C5D6CF6"/>
    <w:multiLevelType w:val="hybridMultilevel"/>
    <w:tmpl w:val="C868F8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5C72259"/>
    <w:multiLevelType w:val="hybridMultilevel"/>
    <w:tmpl w:val="C0AAF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B4562F"/>
    <w:multiLevelType w:val="hybridMultilevel"/>
    <w:tmpl w:val="6CAEA7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47B493F"/>
    <w:multiLevelType w:val="hybridMultilevel"/>
    <w:tmpl w:val="979E1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8B44DFF"/>
    <w:multiLevelType w:val="hybridMultilevel"/>
    <w:tmpl w:val="CC38220A"/>
    <w:lvl w:ilvl="0" w:tplc="291437EA">
      <w:start w:val="1"/>
      <w:numFmt w:val="decimal"/>
      <w:lvlText w:val="%1."/>
      <w:lvlJc w:val="left"/>
      <w:pPr>
        <w:tabs>
          <w:tab w:val="num" w:pos="720"/>
        </w:tabs>
        <w:ind w:left="720" w:hanging="360"/>
      </w:pPr>
    </w:lvl>
    <w:lvl w:ilvl="1" w:tplc="9DBA8548" w:tentative="1">
      <w:start w:val="1"/>
      <w:numFmt w:val="decimal"/>
      <w:lvlText w:val="%2."/>
      <w:lvlJc w:val="left"/>
      <w:pPr>
        <w:tabs>
          <w:tab w:val="num" w:pos="1440"/>
        </w:tabs>
        <w:ind w:left="1440" w:hanging="360"/>
      </w:pPr>
    </w:lvl>
    <w:lvl w:ilvl="2" w:tplc="859C57FA" w:tentative="1">
      <w:start w:val="1"/>
      <w:numFmt w:val="decimal"/>
      <w:lvlText w:val="%3."/>
      <w:lvlJc w:val="left"/>
      <w:pPr>
        <w:tabs>
          <w:tab w:val="num" w:pos="2160"/>
        </w:tabs>
        <w:ind w:left="2160" w:hanging="360"/>
      </w:pPr>
    </w:lvl>
    <w:lvl w:ilvl="3" w:tplc="99F010C6" w:tentative="1">
      <w:start w:val="1"/>
      <w:numFmt w:val="decimal"/>
      <w:lvlText w:val="%4."/>
      <w:lvlJc w:val="left"/>
      <w:pPr>
        <w:tabs>
          <w:tab w:val="num" w:pos="2880"/>
        </w:tabs>
        <w:ind w:left="2880" w:hanging="360"/>
      </w:pPr>
    </w:lvl>
    <w:lvl w:ilvl="4" w:tplc="FCB421D6" w:tentative="1">
      <w:start w:val="1"/>
      <w:numFmt w:val="decimal"/>
      <w:lvlText w:val="%5."/>
      <w:lvlJc w:val="left"/>
      <w:pPr>
        <w:tabs>
          <w:tab w:val="num" w:pos="3600"/>
        </w:tabs>
        <w:ind w:left="3600" w:hanging="360"/>
      </w:pPr>
    </w:lvl>
    <w:lvl w:ilvl="5" w:tplc="7496FAFC" w:tentative="1">
      <w:start w:val="1"/>
      <w:numFmt w:val="decimal"/>
      <w:lvlText w:val="%6."/>
      <w:lvlJc w:val="left"/>
      <w:pPr>
        <w:tabs>
          <w:tab w:val="num" w:pos="4320"/>
        </w:tabs>
        <w:ind w:left="4320" w:hanging="360"/>
      </w:pPr>
    </w:lvl>
    <w:lvl w:ilvl="6" w:tplc="27149178" w:tentative="1">
      <w:start w:val="1"/>
      <w:numFmt w:val="decimal"/>
      <w:lvlText w:val="%7."/>
      <w:lvlJc w:val="left"/>
      <w:pPr>
        <w:tabs>
          <w:tab w:val="num" w:pos="5040"/>
        </w:tabs>
        <w:ind w:left="5040" w:hanging="360"/>
      </w:pPr>
    </w:lvl>
    <w:lvl w:ilvl="7" w:tplc="2674827A" w:tentative="1">
      <w:start w:val="1"/>
      <w:numFmt w:val="decimal"/>
      <w:lvlText w:val="%8."/>
      <w:lvlJc w:val="left"/>
      <w:pPr>
        <w:tabs>
          <w:tab w:val="num" w:pos="5760"/>
        </w:tabs>
        <w:ind w:left="5760" w:hanging="360"/>
      </w:pPr>
    </w:lvl>
    <w:lvl w:ilvl="8" w:tplc="E5582564" w:tentative="1">
      <w:start w:val="1"/>
      <w:numFmt w:val="decimal"/>
      <w:lvlText w:val="%9."/>
      <w:lvlJc w:val="left"/>
      <w:pPr>
        <w:tabs>
          <w:tab w:val="num" w:pos="6480"/>
        </w:tabs>
        <w:ind w:left="6480" w:hanging="360"/>
      </w:pPr>
    </w:lvl>
  </w:abstractNum>
  <w:abstractNum w:abstractNumId="6">
    <w:nsid w:val="2A5C4C7C"/>
    <w:multiLevelType w:val="hybridMultilevel"/>
    <w:tmpl w:val="78805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921E90"/>
    <w:multiLevelType w:val="hybridMultilevel"/>
    <w:tmpl w:val="17BAA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7E2D9B"/>
    <w:multiLevelType w:val="hybridMultilevel"/>
    <w:tmpl w:val="992CD1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38D1FEC"/>
    <w:multiLevelType w:val="hybridMultilevel"/>
    <w:tmpl w:val="8CD8D3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39D7A7B"/>
    <w:multiLevelType w:val="hybridMultilevel"/>
    <w:tmpl w:val="39DAEA3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5402191A"/>
    <w:multiLevelType w:val="hybridMultilevel"/>
    <w:tmpl w:val="523678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70367C7"/>
    <w:multiLevelType w:val="hybridMultilevel"/>
    <w:tmpl w:val="4B569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647FE2"/>
    <w:multiLevelType w:val="hybridMultilevel"/>
    <w:tmpl w:val="85FA4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E95368"/>
    <w:multiLevelType w:val="hybridMultilevel"/>
    <w:tmpl w:val="2C82ED74"/>
    <w:lvl w:ilvl="0" w:tplc="423EAB10">
      <w:start w:val="1"/>
      <w:numFmt w:val="decimal"/>
      <w:lvlText w:val="%1."/>
      <w:lvlJc w:val="left"/>
      <w:pPr>
        <w:tabs>
          <w:tab w:val="num" w:pos="720"/>
        </w:tabs>
        <w:ind w:left="720" w:hanging="360"/>
      </w:pPr>
    </w:lvl>
    <w:lvl w:ilvl="1" w:tplc="01E2B20E" w:tentative="1">
      <w:start w:val="1"/>
      <w:numFmt w:val="decimal"/>
      <w:lvlText w:val="%2."/>
      <w:lvlJc w:val="left"/>
      <w:pPr>
        <w:tabs>
          <w:tab w:val="num" w:pos="1440"/>
        </w:tabs>
        <w:ind w:left="1440" w:hanging="360"/>
      </w:pPr>
    </w:lvl>
    <w:lvl w:ilvl="2" w:tplc="3970D4CC" w:tentative="1">
      <w:start w:val="1"/>
      <w:numFmt w:val="decimal"/>
      <w:lvlText w:val="%3."/>
      <w:lvlJc w:val="left"/>
      <w:pPr>
        <w:tabs>
          <w:tab w:val="num" w:pos="2160"/>
        </w:tabs>
        <w:ind w:left="2160" w:hanging="360"/>
      </w:pPr>
    </w:lvl>
    <w:lvl w:ilvl="3" w:tplc="4EFA39D8" w:tentative="1">
      <w:start w:val="1"/>
      <w:numFmt w:val="decimal"/>
      <w:lvlText w:val="%4."/>
      <w:lvlJc w:val="left"/>
      <w:pPr>
        <w:tabs>
          <w:tab w:val="num" w:pos="2880"/>
        </w:tabs>
        <w:ind w:left="2880" w:hanging="360"/>
      </w:pPr>
    </w:lvl>
    <w:lvl w:ilvl="4" w:tplc="A32669C0" w:tentative="1">
      <w:start w:val="1"/>
      <w:numFmt w:val="decimal"/>
      <w:lvlText w:val="%5."/>
      <w:lvlJc w:val="left"/>
      <w:pPr>
        <w:tabs>
          <w:tab w:val="num" w:pos="3600"/>
        </w:tabs>
        <w:ind w:left="3600" w:hanging="360"/>
      </w:pPr>
    </w:lvl>
    <w:lvl w:ilvl="5" w:tplc="67301550" w:tentative="1">
      <w:start w:val="1"/>
      <w:numFmt w:val="decimal"/>
      <w:lvlText w:val="%6."/>
      <w:lvlJc w:val="left"/>
      <w:pPr>
        <w:tabs>
          <w:tab w:val="num" w:pos="4320"/>
        </w:tabs>
        <w:ind w:left="4320" w:hanging="360"/>
      </w:pPr>
    </w:lvl>
    <w:lvl w:ilvl="6" w:tplc="1EF4D10E" w:tentative="1">
      <w:start w:val="1"/>
      <w:numFmt w:val="decimal"/>
      <w:lvlText w:val="%7."/>
      <w:lvlJc w:val="left"/>
      <w:pPr>
        <w:tabs>
          <w:tab w:val="num" w:pos="5040"/>
        </w:tabs>
        <w:ind w:left="5040" w:hanging="360"/>
      </w:pPr>
    </w:lvl>
    <w:lvl w:ilvl="7" w:tplc="B660F556" w:tentative="1">
      <w:start w:val="1"/>
      <w:numFmt w:val="decimal"/>
      <w:lvlText w:val="%8."/>
      <w:lvlJc w:val="left"/>
      <w:pPr>
        <w:tabs>
          <w:tab w:val="num" w:pos="5760"/>
        </w:tabs>
        <w:ind w:left="5760" w:hanging="360"/>
      </w:pPr>
    </w:lvl>
    <w:lvl w:ilvl="8" w:tplc="720CAF38" w:tentative="1">
      <w:start w:val="1"/>
      <w:numFmt w:val="decimal"/>
      <w:lvlText w:val="%9."/>
      <w:lvlJc w:val="left"/>
      <w:pPr>
        <w:tabs>
          <w:tab w:val="num" w:pos="6480"/>
        </w:tabs>
        <w:ind w:left="6480" w:hanging="360"/>
      </w:pPr>
    </w:lvl>
  </w:abstractNum>
  <w:abstractNum w:abstractNumId="15">
    <w:nsid w:val="670D1DFB"/>
    <w:multiLevelType w:val="hybridMultilevel"/>
    <w:tmpl w:val="B082D8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7FD1F0F"/>
    <w:multiLevelType w:val="hybridMultilevel"/>
    <w:tmpl w:val="4880D5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E0464DE"/>
    <w:multiLevelType w:val="hybridMultilevel"/>
    <w:tmpl w:val="6E82D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3380749"/>
    <w:multiLevelType w:val="hybridMultilevel"/>
    <w:tmpl w:val="71D8F4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C120E58"/>
    <w:multiLevelType w:val="hybridMultilevel"/>
    <w:tmpl w:val="F27E5B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D0D33E4"/>
    <w:multiLevelType w:val="hybridMultilevel"/>
    <w:tmpl w:val="F4DE9CA0"/>
    <w:lvl w:ilvl="0" w:tplc="13C242F6">
      <w:start w:val="1"/>
      <w:numFmt w:val="decimal"/>
      <w:lvlText w:val="%1."/>
      <w:lvlJc w:val="left"/>
      <w:pPr>
        <w:tabs>
          <w:tab w:val="num" w:pos="720"/>
        </w:tabs>
        <w:ind w:left="720" w:hanging="360"/>
      </w:pPr>
    </w:lvl>
    <w:lvl w:ilvl="1" w:tplc="4B00A7AC" w:tentative="1">
      <w:start w:val="1"/>
      <w:numFmt w:val="decimal"/>
      <w:lvlText w:val="%2."/>
      <w:lvlJc w:val="left"/>
      <w:pPr>
        <w:tabs>
          <w:tab w:val="num" w:pos="1440"/>
        </w:tabs>
        <w:ind w:left="1440" w:hanging="360"/>
      </w:pPr>
    </w:lvl>
    <w:lvl w:ilvl="2" w:tplc="0A408E16" w:tentative="1">
      <w:start w:val="1"/>
      <w:numFmt w:val="decimal"/>
      <w:lvlText w:val="%3."/>
      <w:lvlJc w:val="left"/>
      <w:pPr>
        <w:tabs>
          <w:tab w:val="num" w:pos="2160"/>
        </w:tabs>
        <w:ind w:left="2160" w:hanging="360"/>
      </w:pPr>
    </w:lvl>
    <w:lvl w:ilvl="3" w:tplc="57805F2E" w:tentative="1">
      <w:start w:val="1"/>
      <w:numFmt w:val="decimal"/>
      <w:lvlText w:val="%4."/>
      <w:lvlJc w:val="left"/>
      <w:pPr>
        <w:tabs>
          <w:tab w:val="num" w:pos="2880"/>
        </w:tabs>
        <w:ind w:left="2880" w:hanging="360"/>
      </w:pPr>
    </w:lvl>
    <w:lvl w:ilvl="4" w:tplc="C6D46E7A" w:tentative="1">
      <w:start w:val="1"/>
      <w:numFmt w:val="decimal"/>
      <w:lvlText w:val="%5."/>
      <w:lvlJc w:val="left"/>
      <w:pPr>
        <w:tabs>
          <w:tab w:val="num" w:pos="3600"/>
        </w:tabs>
        <w:ind w:left="3600" w:hanging="360"/>
      </w:pPr>
    </w:lvl>
    <w:lvl w:ilvl="5" w:tplc="CBAC3158" w:tentative="1">
      <w:start w:val="1"/>
      <w:numFmt w:val="decimal"/>
      <w:lvlText w:val="%6."/>
      <w:lvlJc w:val="left"/>
      <w:pPr>
        <w:tabs>
          <w:tab w:val="num" w:pos="4320"/>
        </w:tabs>
        <w:ind w:left="4320" w:hanging="360"/>
      </w:pPr>
    </w:lvl>
    <w:lvl w:ilvl="6" w:tplc="704C7E1C" w:tentative="1">
      <w:start w:val="1"/>
      <w:numFmt w:val="decimal"/>
      <w:lvlText w:val="%7."/>
      <w:lvlJc w:val="left"/>
      <w:pPr>
        <w:tabs>
          <w:tab w:val="num" w:pos="5040"/>
        </w:tabs>
        <w:ind w:left="5040" w:hanging="360"/>
      </w:pPr>
    </w:lvl>
    <w:lvl w:ilvl="7" w:tplc="92AC64D8" w:tentative="1">
      <w:start w:val="1"/>
      <w:numFmt w:val="decimal"/>
      <w:lvlText w:val="%8."/>
      <w:lvlJc w:val="left"/>
      <w:pPr>
        <w:tabs>
          <w:tab w:val="num" w:pos="5760"/>
        </w:tabs>
        <w:ind w:left="5760" w:hanging="360"/>
      </w:pPr>
    </w:lvl>
    <w:lvl w:ilvl="8" w:tplc="337ED230" w:tentative="1">
      <w:start w:val="1"/>
      <w:numFmt w:val="decimal"/>
      <w:lvlText w:val="%9."/>
      <w:lvlJc w:val="left"/>
      <w:pPr>
        <w:tabs>
          <w:tab w:val="num" w:pos="6480"/>
        </w:tabs>
        <w:ind w:left="6480" w:hanging="360"/>
      </w:pPr>
    </w:lvl>
  </w:abstractNum>
  <w:abstractNum w:abstractNumId="21">
    <w:nsid w:val="7FBA4687"/>
    <w:multiLevelType w:val="hybridMultilevel"/>
    <w:tmpl w:val="CEEA75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7"/>
  </w:num>
  <w:num w:numId="3">
    <w:abstractNumId w:val="13"/>
  </w:num>
  <w:num w:numId="4">
    <w:abstractNumId w:val="3"/>
  </w:num>
  <w:num w:numId="5">
    <w:abstractNumId w:val="2"/>
  </w:num>
  <w:num w:numId="6">
    <w:abstractNumId w:val="12"/>
  </w:num>
  <w:num w:numId="7">
    <w:abstractNumId w:val="14"/>
  </w:num>
  <w:num w:numId="8">
    <w:abstractNumId w:val="5"/>
  </w:num>
  <w:num w:numId="9">
    <w:abstractNumId w:val="20"/>
  </w:num>
  <w:num w:numId="10">
    <w:abstractNumId w:val="8"/>
  </w:num>
  <w:num w:numId="11">
    <w:abstractNumId w:val="7"/>
  </w:num>
  <w:num w:numId="12">
    <w:abstractNumId w:val="4"/>
  </w:num>
  <w:num w:numId="13">
    <w:abstractNumId w:val="16"/>
  </w:num>
  <w:num w:numId="14">
    <w:abstractNumId w:val="0"/>
  </w:num>
  <w:num w:numId="15">
    <w:abstractNumId w:val="21"/>
  </w:num>
  <w:num w:numId="16">
    <w:abstractNumId w:val="15"/>
  </w:num>
  <w:num w:numId="17">
    <w:abstractNumId w:val="18"/>
  </w:num>
  <w:num w:numId="18">
    <w:abstractNumId w:val="19"/>
  </w:num>
  <w:num w:numId="19">
    <w:abstractNumId w:val="11"/>
  </w:num>
  <w:num w:numId="20">
    <w:abstractNumId w:val="10"/>
  </w:num>
  <w:num w:numId="21">
    <w:abstractNumId w:val="1"/>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159"/>
    <w:rsid w:val="000312B1"/>
    <w:rsid w:val="0003197E"/>
    <w:rsid w:val="00076992"/>
    <w:rsid w:val="00087CEA"/>
    <w:rsid w:val="000B5DAC"/>
    <w:rsid w:val="000C388A"/>
    <w:rsid w:val="000F454A"/>
    <w:rsid w:val="00100056"/>
    <w:rsid w:val="00116DB5"/>
    <w:rsid w:val="00174203"/>
    <w:rsid w:val="001A1AD3"/>
    <w:rsid w:val="001B1D3D"/>
    <w:rsid w:val="00217768"/>
    <w:rsid w:val="00223CAE"/>
    <w:rsid w:val="0023294B"/>
    <w:rsid w:val="00253424"/>
    <w:rsid w:val="002758EB"/>
    <w:rsid w:val="00282EE4"/>
    <w:rsid w:val="00284337"/>
    <w:rsid w:val="002A6305"/>
    <w:rsid w:val="002F29AF"/>
    <w:rsid w:val="00301159"/>
    <w:rsid w:val="003021E9"/>
    <w:rsid w:val="00315C27"/>
    <w:rsid w:val="00337DD1"/>
    <w:rsid w:val="00356095"/>
    <w:rsid w:val="00367978"/>
    <w:rsid w:val="00374376"/>
    <w:rsid w:val="0037587A"/>
    <w:rsid w:val="003F6216"/>
    <w:rsid w:val="00431E51"/>
    <w:rsid w:val="00440EC1"/>
    <w:rsid w:val="004761F6"/>
    <w:rsid w:val="0049145B"/>
    <w:rsid w:val="0049287B"/>
    <w:rsid w:val="00495183"/>
    <w:rsid w:val="004A0EB7"/>
    <w:rsid w:val="004B2F93"/>
    <w:rsid w:val="0050581F"/>
    <w:rsid w:val="005235E8"/>
    <w:rsid w:val="00524305"/>
    <w:rsid w:val="00524B85"/>
    <w:rsid w:val="00551CC1"/>
    <w:rsid w:val="0056248D"/>
    <w:rsid w:val="005713EB"/>
    <w:rsid w:val="005A09F3"/>
    <w:rsid w:val="005D22D0"/>
    <w:rsid w:val="005D2972"/>
    <w:rsid w:val="005E65F7"/>
    <w:rsid w:val="0062456A"/>
    <w:rsid w:val="00631313"/>
    <w:rsid w:val="00670755"/>
    <w:rsid w:val="006870F1"/>
    <w:rsid w:val="006875E5"/>
    <w:rsid w:val="0070152E"/>
    <w:rsid w:val="0070548E"/>
    <w:rsid w:val="007562C5"/>
    <w:rsid w:val="00770240"/>
    <w:rsid w:val="007826D7"/>
    <w:rsid w:val="00793707"/>
    <w:rsid w:val="007C51EC"/>
    <w:rsid w:val="007E64FC"/>
    <w:rsid w:val="007F7B4A"/>
    <w:rsid w:val="00816754"/>
    <w:rsid w:val="00821051"/>
    <w:rsid w:val="00832F97"/>
    <w:rsid w:val="00843B2B"/>
    <w:rsid w:val="00887F65"/>
    <w:rsid w:val="008C20F4"/>
    <w:rsid w:val="008E7155"/>
    <w:rsid w:val="0090637C"/>
    <w:rsid w:val="00987051"/>
    <w:rsid w:val="009F2B4A"/>
    <w:rsid w:val="00A14C69"/>
    <w:rsid w:val="00A36E25"/>
    <w:rsid w:val="00A50478"/>
    <w:rsid w:val="00A653C2"/>
    <w:rsid w:val="00AA08B9"/>
    <w:rsid w:val="00AE28AC"/>
    <w:rsid w:val="00B20B57"/>
    <w:rsid w:val="00B25EE2"/>
    <w:rsid w:val="00B276F7"/>
    <w:rsid w:val="00B746A7"/>
    <w:rsid w:val="00B75D25"/>
    <w:rsid w:val="00BC0647"/>
    <w:rsid w:val="00BD59F2"/>
    <w:rsid w:val="00BF2199"/>
    <w:rsid w:val="00C379F2"/>
    <w:rsid w:val="00CA3F5D"/>
    <w:rsid w:val="00CA5569"/>
    <w:rsid w:val="00CB157B"/>
    <w:rsid w:val="00D07CDD"/>
    <w:rsid w:val="00D1036C"/>
    <w:rsid w:val="00D5707E"/>
    <w:rsid w:val="00D60D1E"/>
    <w:rsid w:val="00D75A64"/>
    <w:rsid w:val="00D8281A"/>
    <w:rsid w:val="00DA0728"/>
    <w:rsid w:val="00DA627F"/>
    <w:rsid w:val="00E015AF"/>
    <w:rsid w:val="00E078A1"/>
    <w:rsid w:val="00E159C6"/>
    <w:rsid w:val="00E40870"/>
    <w:rsid w:val="00E44FA5"/>
    <w:rsid w:val="00E72E22"/>
    <w:rsid w:val="00E748D3"/>
    <w:rsid w:val="00E81DF8"/>
    <w:rsid w:val="00EB4276"/>
    <w:rsid w:val="00F034FD"/>
    <w:rsid w:val="00F1505E"/>
    <w:rsid w:val="00F5432C"/>
    <w:rsid w:val="00F76539"/>
    <w:rsid w:val="00FC2FBB"/>
    <w:rsid w:val="00FF139B"/>
    <w:rsid w:val="00FF5296"/>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FA14C4F-BC51-4779-ADEA-B13A3DC85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88" w:lineRule="auto"/>
    </w:p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D1282E" w:themeColor="text2"/>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Heading7">
    <w:name w:val="heading 7"/>
    <w:basedOn w:val="Normal"/>
    <w:next w:val="Normal"/>
    <w:link w:val="Heading7Char"/>
    <w:uiPriority w:val="9"/>
    <w:semiHidden/>
    <w:unhideWhenUsed/>
    <w:qFormat/>
    <w:pPr>
      <w:keepNext/>
      <w:keepLines/>
      <w:spacing w:before="200" w:after="0"/>
      <w:outlineLvl w:val="6"/>
    </w:pPr>
    <w:rPr>
      <w:rFonts w:eastAsiaTheme="majorEastAsia" w:cstheme="majorBidi"/>
      <w:b/>
      <w:iCs/>
      <w:color w:val="D1282E" w:themeColor="text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7A7A7A" w:themeColor="accent1"/>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7A7A7A" w:themeColor="accent1"/>
      <w:sz w:val="26"/>
      <w:szCs w:val="26"/>
    </w:rPr>
  </w:style>
  <w:style w:type="character" w:customStyle="1" w:styleId="Heading3Char">
    <w:name w:val="Heading 3 Char"/>
    <w:basedOn w:val="DefaultParagraphFont"/>
    <w:link w:val="Heading3"/>
    <w:uiPriority w:val="9"/>
    <w:rPr>
      <w:rFonts w:eastAsiaTheme="majorEastAsia" w:cstheme="majorBidi"/>
      <w:b/>
      <w:bCs/>
      <w:caps/>
      <w:color w:val="D1282E" w:themeColor="text2"/>
    </w:rPr>
  </w:style>
  <w:style w:type="character" w:customStyle="1" w:styleId="Heading4Char">
    <w:name w:val="Heading 4 Char"/>
    <w:basedOn w:val="DefaultParagraphFont"/>
    <w:link w:val="Heading4"/>
    <w:uiPriority w:val="9"/>
    <w:rPr>
      <w:rFonts w:asciiTheme="majorHAnsi" w:eastAsiaTheme="majorEastAsia" w:hAnsiTheme="majorHAnsi" w:cstheme="majorBidi"/>
      <w:bCs/>
      <w:i/>
      <w:iCs/>
      <w:color w:val="7A7A7A" w:themeColor="accent1"/>
    </w:rPr>
  </w:style>
  <w:style w:type="character" w:customStyle="1" w:styleId="Heading5Char">
    <w:name w:val="Heading 5 Char"/>
    <w:basedOn w:val="DefaultParagraphFont"/>
    <w:link w:val="Heading5"/>
    <w:uiPriority w:val="9"/>
    <w:semiHidden/>
    <w:rPr>
      <w:rFonts w:eastAsiaTheme="majorEastAsia" w:cstheme="majorBidi"/>
      <w:b/>
      <w:color w:val="5B5B5B"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B5B5B" w:themeColor="accent1" w:themeShade="BF"/>
    </w:rPr>
  </w:style>
  <w:style w:type="character" w:customStyle="1" w:styleId="Heading7Char">
    <w:name w:val="Heading 7 Char"/>
    <w:basedOn w:val="DefaultParagraphFont"/>
    <w:link w:val="Heading7"/>
    <w:uiPriority w:val="9"/>
    <w:semiHidden/>
    <w:rPr>
      <w:rFonts w:eastAsiaTheme="majorEastAsia" w:cstheme="majorBidi"/>
      <w:b/>
      <w:iCs/>
      <w:color w:val="D1282E"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7A7A7A"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5B5B5B" w:themeColor="accent1" w:themeShade="BF"/>
      <w:sz w:val="20"/>
      <w:szCs w:val="20"/>
    </w:rPr>
  </w:style>
  <w:style w:type="paragraph" w:styleId="Caption">
    <w:name w:val="caption"/>
    <w:basedOn w:val="Normal"/>
    <w:next w:val="Normal"/>
    <w:uiPriority w:val="35"/>
    <w:unhideWhenUsed/>
    <w:qFormat/>
    <w:pPr>
      <w:spacing w:line="240" w:lineRule="auto"/>
    </w:pPr>
    <w:rPr>
      <w:bCs/>
      <w:caps/>
      <w:color w:val="7A7A7A" w:themeColor="accent1"/>
      <w:sz w:val="18"/>
      <w:szCs w:val="18"/>
    </w:rPr>
  </w:style>
  <w:style w:type="paragraph" w:styleId="Title">
    <w:name w:val="Title"/>
    <w:basedOn w:val="Normal"/>
    <w:next w:val="Normal"/>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00000" w:themeColor="text1"/>
      <w:spacing w:val="-20"/>
      <w:kern w:val="28"/>
      <w:sz w:val="7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Cs/>
      <w:caps/>
      <w:color w:val="D1282E" w:themeColor="text2"/>
      <w:sz w:val="36"/>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Cs/>
      <w:caps/>
      <w:color w:val="D1282E" w:themeColor="text2"/>
      <w:sz w:val="36"/>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line="360" w:lineRule="auto"/>
    </w:pPr>
    <w:rPr>
      <w:i/>
      <w:iCs/>
      <w:color w:val="7A7A7A" w:themeColor="accent1"/>
      <w:sz w:val="28"/>
    </w:rPr>
  </w:style>
  <w:style w:type="character" w:customStyle="1" w:styleId="QuoteChar">
    <w:name w:val="Quote Char"/>
    <w:basedOn w:val="DefaultParagraphFont"/>
    <w:link w:val="Quote"/>
    <w:uiPriority w:val="29"/>
    <w:rPr>
      <w:i/>
      <w:iCs/>
      <w:color w:val="7A7A7A" w:themeColor="accent1"/>
      <w:sz w:val="28"/>
    </w:rPr>
  </w:style>
  <w:style w:type="paragraph" w:styleId="IntenseQuote">
    <w:name w:val="Intense Quote"/>
    <w:basedOn w:val="Normal"/>
    <w:next w:val="Normal"/>
    <w:link w:val="IntenseQuote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Pr>
      <w:b/>
      <w:bCs/>
      <w:i/>
      <w:iCs/>
      <w:color w:val="7F7F7F" w:themeColor="text1" w:themeTint="80"/>
      <w:sz w:val="26"/>
    </w:rPr>
  </w:style>
  <w:style w:type="character" w:styleId="SubtleEmphasis">
    <w:name w:val="Subtle Emphasis"/>
    <w:basedOn w:val="DefaultParagraphFont"/>
    <w:uiPriority w:val="19"/>
    <w:qFormat/>
    <w:rPr>
      <w:i/>
      <w:iCs/>
      <w:color w:val="7A7A7A" w:themeColor="accent1"/>
    </w:rPr>
  </w:style>
  <w:style w:type="character" w:styleId="IntenseEmphasis">
    <w:name w:val="Intense Emphasis"/>
    <w:basedOn w:val="DefaultParagraphFont"/>
    <w:uiPriority w:val="21"/>
    <w:qFormat/>
    <w:rPr>
      <w:b/>
      <w:bCs/>
      <w:i/>
      <w:iCs/>
      <w:color w:val="D1282E" w:themeColor="text2"/>
    </w:rPr>
  </w:style>
  <w:style w:type="character" w:styleId="SubtleReference">
    <w:name w:val="Subtle Reference"/>
    <w:basedOn w:val="DefaultParagraphFont"/>
    <w:uiPriority w:val="31"/>
    <w:qFormat/>
    <w:rPr>
      <w:rFonts w:asciiTheme="minorHAnsi" w:hAnsiTheme="minorHAnsi"/>
      <w:smallCaps/>
      <w:color w:val="F5C201" w:themeColor="accent2"/>
      <w:sz w:val="22"/>
      <w:u w:val="none"/>
    </w:rPr>
  </w:style>
  <w:style w:type="character" w:styleId="IntenseReference">
    <w:name w:val="Intense Reference"/>
    <w:basedOn w:val="DefaultParagraphFont"/>
    <w:uiPriority w:val="32"/>
    <w:qFormat/>
    <w:rPr>
      <w:rFonts w:asciiTheme="minorHAnsi" w:hAnsiTheme="minorHAnsi"/>
      <w:b/>
      <w:bCs/>
      <w:caps/>
      <w:color w:val="F5C201" w:themeColor="accent2"/>
      <w:spacing w:val="5"/>
      <w:sz w:val="22"/>
      <w:u w:val="single"/>
    </w:rPr>
  </w:style>
  <w:style w:type="character" w:styleId="BookTitle">
    <w:name w:val="Book Title"/>
    <w:basedOn w:val="DefaultParagraphFont"/>
    <w:uiPriority w:val="33"/>
    <w:qFormat/>
    <w:rPr>
      <w:rFonts w:asciiTheme="minorHAnsi" w:hAnsiTheme="minorHAnsi"/>
      <w:b/>
      <w:bCs/>
      <w:caps/>
      <w:color w:val="3D3D3D" w:themeColor="accent1" w:themeShade="80"/>
      <w:spacing w:val="5"/>
      <w:sz w:val="22"/>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rmalWeb">
    <w:name w:val="Normal (Web)"/>
    <w:basedOn w:val="Normal"/>
    <w:uiPriority w:val="99"/>
    <w:semiHidden/>
    <w:unhideWhenUsed/>
    <w:rsid w:val="001B1D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B5DAC"/>
  </w:style>
  <w:style w:type="character" w:styleId="Hyperlink">
    <w:name w:val="Hyperlink"/>
    <w:basedOn w:val="DefaultParagraphFont"/>
    <w:uiPriority w:val="99"/>
    <w:unhideWhenUsed/>
    <w:rsid w:val="0056248D"/>
    <w:rPr>
      <w:color w:val="CC99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4337">
      <w:bodyDiv w:val="1"/>
      <w:marLeft w:val="0"/>
      <w:marRight w:val="0"/>
      <w:marTop w:val="0"/>
      <w:marBottom w:val="0"/>
      <w:divBdr>
        <w:top w:val="none" w:sz="0" w:space="0" w:color="auto"/>
        <w:left w:val="none" w:sz="0" w:space="0" w:color="auto"/>
        <w:bottom w:val="none" w:sz="0" w:space="0" w:color="auto"/>
        <w:right w:val="none" w:sz="0" w:space="0" w:color="auto"/>
      </w:divBdr>
    </w:div>
    <w:div w:id="312762285">
      <w:bodyDiv w:val="1"/>
      <w:marLeft w:val="0"/>
      <w:marRight w:val="0"/>
      <w:marTop w:val="0"/>
      <w:marBottom w:val="0"/>
      <w:divBdr>
        <w:top w:val="none" w:sz="0" w:space="0" w:color="auto"/>
        <w:left w:val="none" w:sz="0" w:space="0" w:color="auto"/>
        <w:bottom w:val="none" w:sz="0" w:space="0" w:color="auto"/>
        <w:right w:val="none" w:sz="0" w:space="0" w:color="auto"/>
      </w:divBdr>
    </w:div>
    <w:div w:id="343286303">
      <w:bodyDiv w:val="1"/>
      <w:marLeft w:val="0"/>
      <w:marRight w:val="0"/>
      <w:marTop w:val="0"/>
      <w:marBottom w:val="0"/>
      <w:divBdr>
        <w:top w:val="none" w:sz="0" w:space="0" w:color="auto"/>
        <w:left w:val="none" w:sz="0" w:space="0" w:color="auto"/>
        <w:bottom w:val="none" w:sz="0" w:space="0" w:color="auto"/>
        <w:right w:val="none" w:sz="0" w:space="0" w:color="auto"/>
      </w:divBdr>
    </w:div>
    <w:div w:id="515005547">
      <w:bodyDiv w:val="1"/>
      <w:marLeft w:val="0"/>
      <w:marRight w:val="0"/>
      <w:marTop w:val="0"/>
      <w:marBottom w:val="0"/>
      <w:divBdr>
        <w:top w:val="none" w:sz="0" w:space="0" w:color="auto"/>
        <w:left w:val="none" w:sz="0" w:space="0" w:color="auto"/>
        <w:bottom w:val="none" w:sz="0" w:space="0" w:color="auto"/>
        <w:right w:val="none" w:sz="0" w:space="0" w:color="auto"/>
      </w:divBdr>
      <w:divsChild>
        <w:div w:id="367996215">
          <w:marLeft w:val="547"/>
          <w:marRight w:val="0"/>
          <w:marTop w:val="200"/>
          <w:marBottom w:val="0"/>
          <w:divBdr>
            <w:top w:val="none" w:sz="0" w:space="0" w:color="auto"/>
            <w:left w:val="none" w:sz="0" w:space="0" w:color="auto"/>
            <w:bottom w:val="none" w:sz="0" w:space="0" w:color="auto"/>
            <w:right w:val="none" w:sz="0" w:space="0" w:color="auto"/>
          </w:divBdr>
        </w:div>
      </w:divsChild>
    </w:div>
    <w:div w:id="860555527">
      <w:bodyDiv w:val="1"/>
      <w:marLeft w:val="0"/>
      <w:marRight w:val="0"/>
      <w:marTop w:val="0"/>
      <w:marBottom w:val="0"/>
      <w:divBdr>
        <w:top w:val="none" w:sz="0" w:space="0" w:color="auto"/>
        <w:left w:val="none" w:sz="0" w:space="0" w:color="auto"/>
        <w:bottom w:val="none" w:sz="0" w:space="0" w:color="auto"/>
        <w:right w:val="none" w:sz="0" w:space="0" w:color="auto"/>
      </w:divBdr>
      <w:divsChild>
        <w:div w:id="2038390425">
          <w:marLeft w:val="547"/>
          <w:marRight w:val="0"/>
          <w:marTop w:val="200"/>
          <w:marBottom w:val="0"/>
          <w:divBdr>
            <w:top w:val="none" w:sz="0" w:space="0" w:color="auto"/>
            <w:left w:val="none" w:sz="0" w:space="0" w:color="auto"/>
            <w:bottom w:val="none" w:sz="0" w:space="0" w:color="auto"/>
            <w:right w:val="none" w:sz="0" w:space="0" w:color="auto"/>
          </w:divBdr>
        </w:div>
      </w:divsChild>
    </w:div>
    <w:div w:id="1088381448">
      <w:bodyDiv w:val="1"/>
      <w:marLeft w:val="0"/>
      <w:marRight w:val="0"/>
      <w:marTop w:val="0"/>
      <w:marBottom w:val="0"/>
      <w:divBdr>
        <w:top w:val="none" w:sz="0" w:space="0" w:color="auto"/>
        <w:left w:val="none" w:sz="0" w:space="0" w:color="auto"/>
        <w:bottom w:val="none" w:sz="0" w:space="0" w:color="auto"/>
        <w:right w:val="none" w:sz="0" w:space="0" w:color="auto"/>
      </w:divBdr>
      <w:divsChild>
        <w:div w:id="767654829">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kanya\AppData\Roaming\Microsoft\Templates\Report%20(Essential%20desig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3B691ED-4113-4777-AE43-E94461A6032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(Essential design)</Template>
  <TotalTime>3884</TotalTime>
  <Pages>6</Pages>
  <Words>1617</Words>
  <Characters>9223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Learn clean coding basics in 30 minutes</vt:lpstr>
    </vt:vector>
  </TitlesOfParts>
  <Company/>
  <LinksUpToDate>false</LinksUpToDate>
  <CharactersWithSpaces>10819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 clean coding basics in 30 minutes</dc:title>
  <dc:subject>BDD approach to real time project</dc:subject>
  <dc:creator>Sukanya Sajjan</dc:creator>
  <cp:keywords/>
  <cp:lastModifiedBy>shrihan</cp:lastModifiedBy>
  <cp:revision>53</cp:revision>
  <dcterms:created xsi:type="dcterms:W3CDTF">2014-02-08T16:33:00Z</dcterms:created>
  <dcterms:modified xsi:type="dcterms:W3CDTF">2014-05-04T16:31:00Z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TC018408409991</vt:lpwstr>
  </property>
</Properties>
</file>